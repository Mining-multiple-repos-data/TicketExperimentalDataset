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C36867" w:rsidTr="001D7233">
        <w:trPr>
          <w:trHeight w:val="1080"/>
        </w:trPr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704E9924DEF64AF6814695C89B9AC27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C36867" w:rsidRDefault="00AD468A" w:rsidP="00895CAA">
                <w:pPr>
                  <w:pStyle w:val="Name"/>
                  <w:ind w:left="0" w:right="0"/>
                </w:pPr>
                <w:r>
                  <w:t>Process mining lab</w:t>
                </w:r>
              </w:p>
            </w:sdtContent>
          </w:sdt>
        </w:tc>
        <w:tc>
          <w:tcPr>
            <w:tcW w:w="1000" w:type="pct"/>
            <w:vAlign w:val="center"/>
          </w:tcPr>
          <w:p w:rsidR="00C36867" w:rsidRDefault="00C36867">
            <w:pPr>
              <w:pStyle w:val="NoSpacing"/>
              <w:ind w:left="0" w:right="0"/>
              <w:jc w:val="center"/>
            </w:pPr>
          </w:p>
        </w:tc>
      </w:tr>
    </w:tbl>
    <w:p w:rsidR="00AD468A" w:rsidRDefault="006C1AC2" w:rsidP="00AD468A">
      <w:pPr>
        <w:pStyle w:val="BodyText"/>
        <w:rPr>
          <w:rFonts w:ascii="Lucida Sans" w:hAnsi="Lucida Sans"/>
        </w:rPr>
      </w:pPr>
      <w:sdt>
        <w:sdtPr>
          <w:rPr>
            <w:rFonts w:ascii="Lucida Sans" w:hAnsi="Lucida Sans"/>
          </w:rPr>
          <w:alias w:val="Company Name"/>
          <w:tag w:val=""/>
          <w:id w:val="1389921849"/>
          <w:placeholder>
            <w:docPart w:val="704E9924DEF64AF6814695C89B9AC27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D468A" w:rsidRPr="0091258C">
            <w:rPr>
              <w:rFonts w:ascii="Lucida Sans" w:hAnsi="Lucida Sans"/>
            </w:rPr>
            <w:t>Process mining lab</w:t>
          </w:r>
        </w:sdtContent>
      </w:sdt>
      <w:r w:rsidR="00030945" w:rsidRPr="0091258C">
        <w:rPr>
          <w:rFonts w:ascii="Lucida Sans" w:hAnsi="Lucida Sans"/>
          <w:noProof/>
        </w:rPr>
        <w:t xml:space="preserve"> </w:t>
      </w:r>
      <w:r w:rsidR="00030945" w:rsidRPr="0091258C">
        <w:rPr>
          <w:rFonts w:ascii="Lucida Sans" w:hAnsi="Lucida Sans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596C1" wp14:editId="03A54A6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6858000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85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67" w:rsidRDefault="00AD468A">
                            <w:pPr>
                              <w:pStyle w:val="Title"/>
                            </w:pPr>
                            <w:r>
                              <w:t>When raising a CCD request…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9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540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C36867" w:rsidRDefault="00AD468A">
                      <w:pPr>
                        <w:pStyle w:val="Title"/>
                      </w:pPr>
                      <w:r>
                        <w:t>When raising a CCD request…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30945" w:rsidRPr="0091258C">
        <w:rPr>
          <w:rFonts w:ascii="Lucida Sans" w:hAnsi="Lucida Sans"/>
          <w:noProof/>
        </w:rPr>
        <w:t xml:space="preserve">requests your help. Please complete the following </w:t>
      </w:r>
      <w:r w:rsidR="00AD468A" w:rsidRPr="0091258C">
        <w:rPr>
          <w:rFonts w:ascii="Lucida Sans" w:hAnsi="Lucida Sans"/>
          <w:noProof/>
        </w:rPr>
        <w:t>s</w:t>
      </w:r>
      <w:r w:rsidR="00030945" w:rsidRPr="0091258C">
        <w:rPr>
          <w:rFonts w:ascii="Lucida Sans" w:hAnsi="Lucida Sans"/>
          <w:noProof/>
        </w:rPr>
        <w:t xml:space="preserve">urvey based on the </w:t>
      </w:r>
      <w:r w:rsidR="00AD468A" w:rsidRPr="0091258C">
        <w:rPr>
          <w:rFonts w:ascii="Lucida Sans" w:hAnsi="Lucida Sans"/>
        </w:rPr>
        <w:t>Computer and Communications Division requests.</w:t>
      </w:r>
    </w:p>
    <w:p w:rsidR="00EE4CD6" w:rsidRPr="00EE4CD6" w:rsidRDefault="00227236" w:rsidP="00AD468A">
      <w:pPr>
        <w:pStyle w:val="BodyText"/>
        <w:rPr>
          <w:rFonts w:ascii="Lucida Sans" w:hAnsi="Lucida Sans"/>
          <w:b/>
        </w:rPr>
      </w:pPr>
      <w:r>
        <w:rPr>
          <w:rFonts w:ascii="Lucida Sans" w:hAnsi="Lucida Sans"/>
          <w:b/>
        </w:rPr>
        <w:t xml:space="preserve">THIS </w:t>
      </w:r>
      <w:r w:rsidR="00EE4CD6" w:rsidRPr="00EE4CD6">
        <w:rPr>
          <w:rFonts w:ascii="Lucida Sans" w:hAnsi="Lucida Sans"/>
          <w:b/>
        </w:rPr>
        <w:t xml:space="preserve">SURVEY </w:t>
      </w:r>
      <w:r>
        <w:rPr>
          <w:rFonts w:ascii="Lucida Sans" w:hAnsi="Lucida Sans"/>
          <w:b/>
        </w:rPr>
        <w:t>IS ABOUT</w:t>
      </w:r>
      <w:r w:rsidR="00EE4CD6" w:rsidRPr="00EE4CD6">
        <w:rPr>
          <w:rFonts w:ascii="Lucida Sans" w:hAnsi="Lucida Sans"/>
          <w:b/>
        </w:rPr>
        <w:t xml:space="preserve"> </w:t>
      </w:r>
      <w:r>
        <w:rPr>
          <w:rFonts w:ascii="Lucida Sans" w:hAnsi="Lucida Sans"/>
          <w:b/>
        </w:rPr>
        <w:t>YOUR EXPERIENCE WITH CCD IN</w:t>
      </w:r>
      <w:r w:rsidR="00EE4CD6" w:rsidRPr="00EE4CD6">
        <w:rPr>
          <w:rFonts w:ascii="Lucida Sans" w:hAnsi="Lucida Sans"/>
          <w:b/>
        </w:rPr>
        <w:t xml:space="preserve"> LAST 6 MONTHS.</w:t>
      </w:r>
    </w:p>
    <w:p w:rsidR="00C36867" w:rsidRPr="001D7233" w:rsidRDefault="00120C0F" w:rsidP="00732521">
      <w:pPr>
        <w:pStyle w:val="Heading2"/>
        <w:rPr>
          <w:color w:val="auto"/>
        </w:rPr>
      </w:pPr>
      <w:r w:rsidRPr="001D7233">
        <w:rPr>
          <w:color w:val="auto"/>
        </w:rPr>
        <w:t>In the last 6 months, h</w:t>
      </w:r>
      <w:r w:rsidR="00AD468A" w:rsidRPr="001D7233">
        <w:rPr>
          <w:color w:val="auto"/>
        </w:rPr>
        <w:t xml:space="preserve">ow </w:t>
      </w:r>
      <w:r w:rsidRPr="001D7233">
        <w:rPr>
          <w:color w:val="auto"/>
        </w:rPr>
        <w:t xml:space="preserve">many CCD requests have you </w:t>
      </w:r>
      <w:r w:rsidR="00C32BDE" w:rsidRPr="001D7233">
        <w:rPr>
          <w:color w:val="auto"/>
        </w:rPr>
        <w:t>raised?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34"/>
        <w:gridCol w:w="1881"/>
        <w:gridCol w:w="335"/>
        <w:gridCol w:w="1881"/>
        <w:gridCol w:w="335"/>
        <w:gridCol w:w="1949"/>
        <w:gridCol w:w="337"/>
        <w:gridCol w:w="1948"/>
      </w:tblGrid>
      <w:tr w:rsidR="00C36867" w:rsidTr="00732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1014646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C36867" w:rsidRDefault="00030945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No request at all</w:t>
            </w:r>
          </w:p>
        </w:tc>
        <w:sdt>
          <w:sdtPr>
            <w:rPr>
              <w:rFonts w:ascii="Lucida Sans" w:hAnsi="Lucida Sans"/>
            </w:rPr>
            <w:id w:val="158835138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C36867" w:rsidRPr="00554B80" w:rsidRDefault="00030945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Up to 5</w:t>
            </w:r>
          </w:p>
        </w:tc>
        <w:sdt>
          <w:sdtPr>
            <w:rPr>
              <w:rFonts w:ascii="Lucida Sans" w:hAnsi="Lucida Sans"/>
            </w:rPr>
            <w:id w:val="-23108523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C36867" w:rsidRPr="00554B80" w:rsidRDefault="00030945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Up to 10</w:t>
            </w:r>
          </w:p>
        </w:tc>
        <w:sdt>
          <w:sdtPr>
            <w:rPr>
              <w:rFonts w:ascii="Lucida Sans" w:hAnsi="Lucida Sans"/>
            </w:rPr>
            <w:id w:val="-73346153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C36867" w:rsidRPr="00554B80" w:rsidRDefault="00030945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C36867" w:rsidRPr="00554B80" w:rsidRDefault="00120C0F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More than 10</w:t>
            </w:r>
          </w:p>
        </w:tc>
      </w:tr>
    </w:tbl>
    <w:p w:rsidR="001D7233" w:rsidRDefault="001D7233" w:rsidP="00732521">
      <w:pPr>
        <w:pStyle w:val="Heading2"/>
      </w:pPr>
    </w:p>
    <w:p w:rsidR="00C36867" w:rsidRPr="001D7233" w:rsidRDefault="00EE4CD6" w:rsidP="001D7233">
      <w:pPr>
        <w:pStyle w:val="Heading3"/>
        <w:rPr>
          <w:rFonts w:ascii="Lucida Sans" w:hAnsi="Lucida Sans"/>
          <w:color w:val="auto"/>
          <w:sz w:val="20"/>
          <w:szCs w:val="20"/>
        </w:rPr>
      </w:pPr>
      <w:r w:rsidRPr="001D7233">
        <w:rPr>
          <w:rFonts w:ascii="Lucida Sans" w:hAnsi="Lucida Sans"/>
          <w:color w:val="auto"/>
          <w:sz w:val="20"/>
          <w:szCs w:val="20"/>
        </w:rPr>
        <w:t>In the last 6 months, h</w:t>
      </w:r>
      <w:r w:rsidR="00626D4F" w:rsidRPr="001D7233">
        <w:rPr>
          <w:rFonts w:ascii="Lucida Sans" w:hAnsi="Lucida Sans"/>
          <w:color w:val="auto"/>
          <w:sz w:val="20"/>
          <w:szCs w:val="20"/>
        </w:rPr>
        <w:t xml:space="preserve">ow often </w:t>
      </w:r>
      <w:r w:rsidR="001C4A55" w:rsidRPr="001D7233">
        <w:rPr>
          <w:rFonts w:ascii="Lucida Sans" w:hAnsi="Lucida Sans"/>
          <w:color w:val="auto"/>
          <w:sz w:val="20"/>
          <w:szCs w:val="20"/>
        </w:rPr>
        <w:t>were you</w:t>
      </w:r>
      <w:r w:rsidR="00AD468A" w:rsidRPr="001D7233">
        <w:rPr>
          <w:rFonts w:ascii="Lucida Sans" w:hAnsi="Lucida Sans"/>
          <w:color w:val="auto"/>
          <w:sz w:val="20"/>
          <w:szCs w:val="20"/>
        </w:rPr>
        <w:t xml:space="preserve"> asked to provide at least one input?</w:t>
      </w:r>
    </w:p>
    <w:tbl>
      <w:tblPr>
        <w:tblStyle w:val="SurveyTable"/>
        <w:tblW w:w="0" w:type="auto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55"/>
        <w:gridCol w:w="1443"/>
        <w:gridCol w:w="357"/>
        <w:gridCol w:w="1441"/>
        <w:gridCol w:w="359"/>
        <w:gridCol w:w="1439"/>
        <w:gridCol w:w="361"/>
        <w:gridCol w:w="1437"/>
        <w:gridCol w:w="453"/>
        <w:gridCol w:w="1345"/>
      </w:tblGrid>
      <w:tr w:rsidR="00567D06" w:rsidTr="003B7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sdt>
          <w:sdtPr>
            <w:id w:val="71870887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5" w:type="dxa"/>
              </w:tcPr>
              <w:p w:rsidR="00567D06" w:rsidRDefault="00567D06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443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Never</w:t>
            </w:r>
          </w:p>
        </w:tc>
        <w:sdt>
          <w:sdtPr>
            <w:rPr>
              <w:rFonts w:ascii="Lucida Sans" w:hAnsi="Lucida Sans"/>
            </w:rPr>
            <w:id w:val="81818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7" w:type="dxa"/>
              </w:tcPr>
              <w:p w:rsidR="00567D06" w:rsidRPr="00554B80" w:rsidRDefault="00567D06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441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Rarely</w:t>
            </w:r>
          </w:p>
        </w:tc>
        <w:sdt>
          <w:sdtPr>
            <w:rPr>
              <w:rFonts w:ascii="Lucida Sans" w:hAnsi="Lucida Sans"/>
            </w:rPr>
            <w:id w:val="-2420289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59" w:type="dxa"/>
              </w:tcPr>
              <w:p w:rsidR="00567D06" w:rsidRPr="00554B80" w:rsidRDefault="00892D78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439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Sometimes</w:t>
            </w:r>
          </w:p>
        </w:tc>
        <w:sdt>
          <w:sdtPr>
            <w:rPr>
              <w:rFonts w:ascii="Lucida Sans" w:hAnsi="Lucida Sans"/>
            </w:rPr>
            <w:id w:val="17991866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361" w:type="dxa"/>
              </w:tcPr>
              <w:p w:rsidR="00567D06" w:rsidRPr="00554B80" w:rsidRDefault="00892D78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1437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Often</w:t>
            </w:r>
            <w:r w:rsidR="00567D06" w:rsidRPr="00554B80">
              <w:rPr>
                <w:rFonts w:ascii="Lucida Sans" w:hAnsi="Lucida Sans"/>
              </w:rPr>
              <w:t xml:space="preserve"> </w:t>
            </w:r>
          </w:p>
        </w:tc>
        <w:sdt>
          <w:sdtPr>
            <w:rPr>
              <w:rFonts w:ascii="Lucida Sans" w:hAnsi="Lucida Sans"/>
              <w:color w:val="F24F4F" w:themeColor="accent1"/>
            </w:rPr>
            <w:id w:val="10269415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453" w:type="dxa"/>
              </w:tcPr>
              <w:p w:rsidR="00567D06" w:rsidRPr="00554B80" w:rsidRDefault="00892D78">
                <w:pPr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  <w:color w:val="F24F4F" w:themeColor="accent1"/>
                  </w:rPr>
                  <w:sym w:font="Wingdings" w:char="F06F"/>
                </w:r>
              </w:p>
            </w:tc>
          </w:sdtContent>
        </w:sdt>
        <w:tc>
          <w:tcPr>
            <w:tcW w:w="1345" w:type="dxa"/>
          </w:tcPr>
          <w:p w:rsidR="00567D06" w:rsidRPr="00554B80" w:rsidRDefault="00626D4F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Always</w:t>
            </w:r>
          </w:p>
        </w:tc>
      </w:tr>
    </w:tbl>
    <w:p w:rsidR="00C36867" w:rsidRPr="001D7233" w:rsidRDefault="00454FDD" w:rsidP="001D7233">
      <w:pPr>
        <w:pStyle w:val="Heading3"/>
        <w:rPr>
          <w:rFonts w:ascii="Lucida Sans" w:hAnsi="Lucida Sans"/>
          <w:color w:val="auto"/>
          <w:sz w:val="20"/>
          <w:szCs w:val="20"/>
        </w:rPr>
      </w:pPr>
      <w:r w:rsidRPr="001D7233">
        <w:rPr>
          <w:rFonts w:ascii="Lucida Sans" w:hAnsi="Lucida Sans"/>
          <w:color w:val="auto"/>
          <w:sz w:val="20"/>
          <w:szCs w:val="20"/>
        </w:rPr>
        <w:t>Below is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the list of possible reasons explaining why you wer</w:t>
      </w:r>
      <w:r w:rsidRPr="001D7233">
        <w:rPr>
          <w:rFonts w:ascii="Lucida Sans" w:hAnsi="Lucida Sans"/>
          <w:color w:val="auto"/>
          <w:sz w:val="20"/>
          <w:szCs w:val="20"/>
        </w:rPr>
        <w:t xml:space="preserve">e asked to provide inputs. 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Pr="001D7233">
        <w:rPr>
          <w:rFonts w:ascii="Lucida Sans" w:hAnsi="Lucida Sans"/>
          <w:color w:val="auto"/>
          <w:sz w:val="20"/>
          <w:szCs w:val="20"/>
        </w:rPr>
        <w:br/>
      </w:r>
      <w:r w:rsidRPr="001D7233">
        <w:rPr>
          <w:rFonts w:ascii="Lucida Sans" w:hAnsi="Lucida Sans"/>
          <w:b/>
          <w:color w:val="auto"/>
          <w:sz w:val="20"/>
          <w:szCs w:val="20"/>
        </w:rPr>
        <w:t>P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 xml:space="preserve">lease </w:t>
      </w:r>
      <w:r w:rsidR="00EE4CD6" w:rsidRPr="001D7233">
        <w:rPr>
          <w:rFonts w:ascii="Lucida Sans" w:hAnsi="Lucida Sans"/>
          <w:b/>
          <w:color w:val="auto"/>
          <w:sz w:val="20"/>
          <w:szCs w:val="20"/>
        </w:rPr>
        <w:t>RANK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="008616C9">
        <w:rPr>
          <w:rFonts w:ascii="Lucida Sans" w:hAnsi="Lucida Sans"/>
          <w:b/>
          <w:color w:val="auto"/>
          <w:sz w:val="20"/>
          <w:szCs w:val="20"/>
        </w:rPr>
        <w:t>given</w:t>
      </w:r>
      <w:r w:rsidR="00EE4CD6" w:rsidRPr="001D7233">
        <w:rPr>
          <w:rFonts w:ascii="Lucida Sans" w:hAnsi="Lucida Sans"/>
          <w:b/>
          <w:color w:val="auto"/>
          <w:sz w:val="20"/>
          <w:szCs w:val="20"/>
        </w:rPr>
        <w:t xml:space="preserve"> reasons</w:t>
      </w:r>
      <w:r w:rsidR="00EE4CD6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="008616C9">
        <w:rPr>
          <w:rFonts w:ascii="Lucida Sans" w:hAnsi="Lucida Sans"/>
          <w:color w:val="auto"/>
          <w:sz w:val="20"/>
          <w:szCs w:val="20"/>
        </w:rPr>
        <w:t xml:space="preserve">from 1 to 5 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where 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>1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Pr="001D7233">
        <w:rPr>
          <w:rFonts w:ascii="Lucida Sans" w:hAnsi="Lucida Sans"/>
          <w:color w:val="auto"/>
          <w:sz w:val="20"/>
          <w:szCs w:val="20"/>
        </w:rPr>
        <w:t xml:space="preserve">- 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 xml:space="preserve">most frequent 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and </w:t>
      </w:r>
      <w:r w:rsidR="008616C9">
        <w:rPr>
          <w:rFonts w:ascii="Lucida Sans" w:hAnsi="Lucida Sans"/>
          <w:b/>
          <w:color w:val="auto"/>
          <w:sz w:val="20"/>
          <w:szCs w:val="20"/>
        </w:rPr>
        <w:t>5</w:t>
      </w:r>
      <w:r w:rsidR="001C4A55" w:rsidRPr="001D7233">
        <w:rPr>
          <w:rFonts w:ascii="Lucida Sans" w:hAnsi="Lucida Sans"/>
          <w:color w:val="auto"/>
          <w:sz w:val="20"/>
          <w:szCs w:val="20"/>
        </w:rPr>
        <w:t xml:space="preserve"> </w:t>
      </w:r>
      <w:r w:rsidRPr="001D7233">
        <w:rPr>
          <w:rFonts w:ascii="Lucida Sans" w:hAnsi="Lucida Sans"/>
          <w:color w:val="auto"/>
          <w:sz w:val="20"/>
          <w:szCs w:val="20"/>
        </w:rPr>
        <w:t xml:space="preserve">- </w:t>
      </w:r>
      <w:r w:rsidR="001C4A55" w:rsidRPr="001D7233">
        <w:rPr>
          <w:rFonts w:ascii="Lucida Sans" w:hAnsi="Lucida Sans"/>
          <w:b/>
          <w:color w:val="auto"/>
          <w:sz w:val="20"/>
          <w:szCs w:val="20"/>
        </w:rPr>
        <w:t>least frequent</w:t>
      </w:r>
      <w:r w:rsidR="001C4A55" w:rsidRPr="001D7233">
        <w:rPr>
          <w:rFonts w:ascii="Lucida Sans" w:hAnsi="Lucida Sans"/>
          <w:color w:val="auto"/>
          <w:sz w:val="20"/>
          <w:szCs w:val="20"/>
        </w:rPr>
        <w:t>.</w:t>
      </w:r>
      <w:r w:rsidR="00417CE0">
        <w:rPr>
          <w:rFonts w:ascii="Lucida Sans" w:hAnsi="Lucida Sans"/>
          <w:color w:val="auto"/>
          <w:sz w:val="20"/>
          <w:szCs w:val="20"/>
        </w:rPr>
        <w:t xml:space="preserve"> NA if Not Applicable.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150"/>
        <w:gridCol w:w="7755"/>
        <w:gridCol w:w="651"/>
        <w:gridCol w:w="444"/>
      </w:tblGrid>
      <w:tr w:rsidR="00454FDD" w:rsidTr="00DF0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Complex issue that required specific information</w:t>
            </w:r>
            <w:r>
              <w:rPr>
                <w:rFonts w:ascii="Lucida Sans" w:hAnsi="Lucida Sans"/>
              </w:rPr>
              <w:t xml:space="preserve"> </w:t>
            </w:r>
          </w:p>
        </w:tc>
        <w:tc>
          <w:tcPr>
            <w:tcW w:w="363" w:type="pct"/>
          </w:tcPr>
          <w:p w:rsidR="00454FDD" w:rsidRPr="00554B80" w:rsidRDefault="00454FDD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Pr="00554B80" w:rsidRDefault="00454FDD">
            <w:pPr>
              <w:keepNext/>
              <w:rPr>
                <w:rFonts w:ascii="Lucida Sans" w:hAnsi="Lucida Sans"/>
              </w:rPr>
            </w:pPr>
          </w:p>
        </w:tc>
      </w:tr>
      <w:tr w:rsidR="00454FDD" w:rsidTr="00DF03D9">
        <w:trPr>
          <w:trHeight w:val="297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 w:rsidP="00EE4CD6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I</w:t>
            </w:r>
            <w:r w:rsidRPr="00554B80">
              <w:rPr>
                <w:rFonts w:ascii="Lucida Sans" w:hAnsi="Lucida Sans"/>
              </w:rPr>
              <w:t xml:space="preserve">nitial request you raised was incomplete or </w:t>
            </w:r>
            <w:r>
              <w:rPr>
                <w:rFonts w:ascii="Lucida Sans" w:hAnsi="Lucida Sans"/>
              </w:rPr>
              <w:t>unclear</w:t>
            </w:r>
          </w:p>
        </w:tc>
        <w:tc>
          <w:tcPr>
            <w:tcW w:w="363" w:type="pct"/>
          </w:tcPr>
          <w:p w:rsidR="00454FDD" w:rsidRDefault="00454FDD" w:rsidP="00EE4CD6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Default="00454FDD" w:rsidP="00EE4CD6">
            <w:pPr>
              <w:keepNext/>
              <w:rPr>
                <w:rFonts w:ascii="Lucida Sans" w:hAnsi="Lucida Sans"/>
              </w:rPr>
            </w:pPr>
          </w:p>
        </w:tc>
      </w:tr>
      <w:tr w:rsidR="00454FDD" w:rsidTr="00DF03D9">
        <w:trPr>
          <w:trHeight w:val="252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You felt the asked input was unnecessary to resolve the issue</w:t>
            </w:r>
          </w:p>
        </w:tc>
        <w:tc>
          <w:tcPr>
            <w:tcW w:w="363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</w:p>
        </w:tc>
      </w:tr>
      <w:tr w:rsidR="008B04F5" w:rsidTr="00DF03D9">
        <w:trPr>
          <w:trHeight w:val="297"/>
        </w:trPr>
        <w:tc>
          <w:tcPr>
            <w:tcW w:w="83" w:type="pct"/>
          </w:tcPr>
          <w:p w:rsidR="008B04F5" w:rsidRPr="00554B80" w:rsidRDefault="008B04F5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8B04F5" w:rsidRPr="00554B80" w:rsidRDefault="008B04F5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Approvals</w:t>
            </w:r>
          </w:p>
        </w:tc>
        <w:tc>
          <w:tcPr>
            <w:tcW w:w="363" w:type="pct"/>
          </w:tcPr>
          <w:p w:rsidR="008B04F5" w:rsidRDefault="008B04F5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8B04F5" w:rsidRPr="00554B80" w:rsidRDefault="008B04F5" w:rsidP="001C4A55">
            <w:pPr>
              <w:keepNext/>
              <w:rPr>
                <w:rFonts w:ascii="Lucida Sans" w:hAnsi="Lucida Sans"/>
              </w:rPr>
            </w:pPr>
          </w:p>
        </w:tc>
      </w:tr>
      <w:tr w:rsidR="00454FDD" w:rsidTr="00454FDD">
        <w:trPr>
          <w:trHeight w:val="320"/>
        </w:trPr>
        <w:tc>
          <w:tcPr>
            <w:tcW w:w="83" w:type="pct"/>
          </w:tcPr>
          <w:p w:rsidR="00454FDD" w:rsidRPr="00554B80" w:rsidRDefault="00454FDD">
            <w:pPr>
              <w:pStyle w:val="Checkbox"/>
              <w:rPr>
                <w:rFonts w:ascii="Lucida Sans" w:hAnsi="Lucida Sans"/>
              </w:rPr>
            </w:pPr>
          </w:p>
        </w:tc>
        <w:tc>
          <w:tcPr>
            <w:tcW w:w="4191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Other:</w:t>
            </w:r>
            <w:r w:rsidRPr="00554B80">
              <w:rPr>
                <w:rFonts w:ascii="Lucida Sans" w:hAnsi="Lucida Sans"/>
              </w:rPr>
              <w:t>……………………………………………………………………………………………</w:t>
            </w:r>
          </w:p>
        </w:tc>
        <w:tc>
          <w:tcPr>
            <w:tcW w:w="363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#......</w:t>
            </w:r>
          </w:p>
        </w:tc>
        <w:tc>
          <w:tcPr>
            <w:tcW w:w="362" w:type="pct"/>
          </w:tcPr>
          <w:p w:rsidR="00454FDD" w:rsidRPr="00554B80" w:rsidRDefault="00454FDD" w:rsidP="001C4A55">
            <w:pPr>
              <w:keepNext/>
              <w:rPr>
                <w:rFonts w:ascii="Lucida Sans" w:hAnsi="Lucida Sans"/>
              </w:rPr>
            </w:pPr>
          </w:p>
        </w:tc>
      </w:tr>
    </w:tbl>
    <w:p w:rsidR="00C36867" w:rsidRPr="001D7233" w:rsidRDefault="00EE4CD6">
      <w:pPr>
        <w:pStyle w:val="Heading2"/>
        <w:rPr>
          <w:color w:val="auto"/>
        </w:rPr>
      </w:pPr>
      <w:r w:rsidRPr="001D7233">
        <w:rPr>
          <w:color w:val="auto"/>
        </w:rPr>
        <w:t>In the last 6 months, w</w:t>
      </w:r>
      <w:r w:rsidR="00732521" w:rsidRPr="001D7233">
        <w:rPr>
          <w:color w:val="auto"/>
        </w:rPr>
        <w:t>ere any of your requests automatically closed because you couldn’t provide inputs within the time constraint (enforced by CCD system)?</w:t>
      </w:r>
    </w:p>
    <w:tbl>
      <w:tblPr>
        <w:tblStyle w:val="Survey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Survey"/>
      </w:tblPr>
      <w:tblGrid>
        <w:gridCol w:w="360"/>
        <w:gridCol w:w="4050"/>
        <w:gridCol w:w="360"/>
        <w:gridCol w:w="4230"/>
      </w:tblGrid>
      <w:tr w:rsidR="00732521" w:rsidTr="00554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sdt>
          <w:sdtPr>
            <w:id w:val="90056125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Default="00732521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22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Yes</w:t>
            </w:r>
          </w:p>
        </w:tc>
        <w:sdt>
          <w:sdtPr>
            <w:rPr>
              <w:rFonts w:ascii="Lucida Sans" w:hAnsi="Lucida Sans"/>
            </w:rPr>
            <w:id w:val="105142936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Pr="00554B80" w:rsidRDefault="00732521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23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No</w:t>
            </w:r>
          </w:p>
        </w:tc>
      </w:tr>
    </w:tbl>
    <w:p w:rsidR="00C36867" w:rsidRPr="001D7233" w:rsidRDefault="001D7233">
      <w:pPr>
        <w:pStyle w:val="Heading2"/>
        <w:rPr>
          <w:color w:val="auto"/>
        </w:rPr>
      </w:pPr>
      <w:r>
        <w:rPr>
          <w:color w:val="auto"/>
        </w:rPr>
        <w:t xml:space="preserve">In the last 6 months, did you </w:t>
      </w:r>
      <w:r w:rsidR="0025677B">
        <w:rPr>
          <w:color w:val="auto"/>
        </w:rPr>
        <w:t>ever decide to leave an issue unresolved</w:t>
      </w:r>
      <w:r w:rsidR="00732521" w:rsidRPr="001D7233">
        <w:rPr>
          <w:color w:val="auto"/>
        </w:rPr>
        <w:t xml:space="preserve"> because you were asked to provide inputs multiple times?</w:t>
      </w:r>
    </w:p>
    <w:tbl>
      <w:tblPr>
        <w:tblStyle w:val="SurveyTable"/>
        <w:tblW w:w="5000" w:type="pct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  <w:tblDescription w:val="Survey"/>
      </w:tblPr>
      <w:tblGrid>
        <w:gridCol w:w="360"/>
        <w:gridCol w:w="4050"/>
        <w:gridCol w:w="360"/>
        <w:gridCol w:w="4230"/>
      </w:tblGrid>
      <w:tr w:rsidR="00732521" w:rsidTr="00732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sdt>
          <w:sdtPr>
            <w:id w:val="-150219176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Default="00732521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22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Yes</w:t>
            </w:r>
          </w:p>
        </w:tc>
        <w:sdt>
          <w:sdtPr>
            <w:rPr>
              <w:rFonts w:ascii="Lucida Sans" w:hAnsi="Lucida Sans"/>
            </w:rPr>
            <w:id w:val="-7521207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200" w:type="pct"/>
              </w:tcPr>
              <w:p w:rsidR="00732521" w:rsidRPr="00554B80" w:rsidRDefault="00732521">
                <w:pPr>
                  <w:pStyle w:val="Checkbox"/>
                  <w:keepNext/>
                  <w:rPr>
                    <w:rFonts w:ascii="Lucida Sans" w:hAnsi="Lucida Sans"/>
                  </w:rPr>
                </w:pPr>
                <w:r w:rsidRPr="00554B80">
                  <w:rPr>
                    <w:rFonts w:ascii="Lucida Sans" w:hAnsi="Lucida Sans"/>
                  </w:rPr>
                  <w:sym w:font="Wingdings" w:char="F06F"/>
                </w:r>
              </w:p>
            </w:tc>
          </w:sdtContent>
        </w:sdt>
        <w:tc>
          <w:tcPr>
            <w:tcW w:w="2350" w:type="pct"/>
          </w:tcPr>
          <w:p w:rsidR="00732521" w:rsidRPr="00554B80" w:rsidRDefault="00732521">
            <w:pPr>
              <w:keepNext/>
              <w:rPr>
                <w:rFonts w:ascii="Lucida Sans" w:hAnsi="Lucida Sans"/>
              </w:rPr>
            </w:pPr>
            <w:r w:rsidRPr="00554B80">
              <w:rPr>
                <w:rFonts w:ascii="Lucida Sans" w:hAnsi="Lucida Sans"/>
              </w:rPr>
              <w:t>No</w:t>
            </w:r>
          </w:p>
        </w:tc>
      </w:tr>
    </w:tbl>
    <w:p w:rsidR="00C36867" w:rsidRDefault="00C36867" w:rsidP="00454C53">
      <w:pPr>
        <w:pStyle w:val="Heading2"/>
        <w:numPr>
          <w:ilvl w:val="0"/>
          <w:numId w:val="0"/>
        </w:numPr>
      </w:pPr>
    </w:p>
    <w:sectPr w:rsidR="00C368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224" w:bottom="108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AC2" w:rsidRDefault="006C1AC2">
      <w:pPr>
        <w:spacing w:after="0" w:line="240" w:lineRule="auto"/>
      </w:pPr>
      <w:r>
        <w:separator/>
      </w:r>
    </w:p>
  </w:endnote>
  <w:endnote w:type="continuationSeparator" w:id="0">
    <w:p w:rsidR="006C1AC2" w:rsidRDefault="006C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A3" w:rsidRDefault="00D93E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867" w:rsidRDefault="0003094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C3686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C36867" w:rsidRDefault="00D93EA3">
                                <w:pPr>
                                  <w:pStyle w:val="Footer"/>
                                </w:pPr>
                                <w:r>
                                  <w:t xml:space="preserve">Survey </w:t>
                                </w:r>
                                <w:bookmarkStart w:id="0" w:name="_GoBack"/>
                                <w:bookmarkEnd w:id="0"/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C36867" w:rsidRDefault="00030945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93EA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36867" w:rsidRDefault="00C36867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C3686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C36867" w:rsidRDefault="00D93EA3">
                          <w:pPr>
                            <w:pStyle w:val="Footer"/>
                          </w:pPr>
                          <w:r>
                            <w:t xml:space="preserve">Survey </w:t>
                          </w:r>
                          <w:bookmarkStart w:id="1" w:name="_GoBack"/>
                          <w:bookmarkEnd w:id="1"/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C36867" w:rsidRDefault="00030945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93EA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C36867" w:rsidRDefault="00C36867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A3" w:rsidRDefault="00D93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AC2" w:rsidRDefault="006C1AC2">
      <w:pPr>
        <w:spacing w:after="0" w:line="240" w:lineRule="auto"/>
      </w:pPr>
      <w:r>
        <w:separator/>
      </w:r>
    </w:p>
  </w:footnote>
  <w:footnote w:type="continuationSeparator" w:id="0">
    <w:p w:rsidR="006C1AC2" w:rsidRDefault="006C1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A3" w:rsidRDefault="00D93E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A3" w:rsidRDefault="00D93E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A3" w:rsidRDefault="00D93E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078A7F8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7203369B"/>
    <w:multiLevelType w:val="multilevel"/>
    <w:tmpl w:val="FE6AD4D6"/>
    <w:numStyleLink w:val="Survey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A"/>
    <w:rsid w:val="000224C6"/>
    <w:rsid w:val="00030945"/>
    <w:rsid w:val="00032CD8"/>
    <w:rsid w:val="00120C0F"/>
    <w:rsid w:val="001C4A55"/>
    <w:rsid w:val="001D7233"/>
    <w:rsid w:val="001F4078"/>
    <w:rsid w:val="00227236"/>
    <w:rsid w:val="0025677B"/>
    <w:rsid w:val="002C6840"/>
    <w:rsid w:val="00320DF1"/>
    <w:rsid w:val="003B7053"/>
    <w:rsid w:val="003E4A54"/>
    <w:rsid w:val="00417CE0"/>
    <w:rsid w:val="00454C53"/>
    <w:rsid w:val="00454FDD"/>
    <w:rsid w:val="00554B80"/>
    <w:rsid w:val="00567D06"/>
    <w:rsid w:val="005B0589"/>
    <w:rsid w:val="005D0618"/>
    <w:rsid w:val="00626D4F"/>
    <w:rsid w:val="006C1AC2"/>
    <w:rsid w:val="00732521"/>
    <w:rsid w:val="00836374"/>
    <w:rsid w:val="008616C9"/>
    <w:rsid w:val="00881FA6"/>
    <w:rsid w:val="00885C3C"/>
    <w:rsid w:val="00892D78"/>
    <w:rsid w:val="00895CAA"/>
    <w:rsid w:val="008B04F5"/>
    <w:rsid w:val="0091258C"/>
    <w:rsid w:val="009D551E"/>
    <w:rsid w:val="00AD463C"/>
    <w:rsid w:val="00AD468A"/>
    <w:rsid w:val="00C32BDE"/>
    <w:rsid w:val="00C36867"/>
    <w:rsid w:val="00D759CF"/>
    <w:rsid w:val="00D93EA3"/>
    <w:rsid w:val="00DA7CCD"/>
    <w:rsid w:val="00DF03D9"/>
    <w:rsid w:val="00E60033"/>
    <w:rsid w:val="00EE4253"/>
    <w:rsid w:val="00EE4CD6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BAFDD-722A-4EB4-8A76-A41DDFA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tabs>
        <w:tab w:val="clear" w:pos="720"/>
        <w:tab w:val="num" w:pos="360"/>
      </w:tabs>
      <w:spacing w:before="240" w:after="120"/>
      <w:ind w:left="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C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_521642\AppData\Roaming\Microsoft\Templates\Customer%20satisfaction%20survey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4E9924DEF64AF6814695C89B9A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3C6C5-1D50-4877-836F-256000A71137}"/>
      </w:docPartPr>
      <w:docPartBody>
        <w:p w:rsidR="00EA1879" w:rsidRDefault="001D5175">
          <w:pPr>
            <w:pStyle w:val="704E9924DEF64AF6814695C89B9AC27C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75"/>
    <w:rsid w:val="001C1AC5"/>
    <w:rsid w:val="001D5175"/>
    <w:rsid w:val="0049510A"/>
    <w:rsid w:val="00770816"/>
    <w:rsid w:val="00D35F67"/>
    <w:rsid w:val="00D517B3"/>
    <w:rsid w:val="00E10EBD"/>
    <w:rsid w:val="00E327F7"/>
    <w:rsid w:val="00E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9924DEF64AF6814695C89B9AC27C">
    <w:name w:val="704E9924DEF64AF6814695C89B9AC27C"/>
  </w:style>
  <w:style w:type="paragraph" w:customStyle="1" w:styleId="CD1A621CA712447DA69328A5F5E112F5">
    <w:name w:val="CD1A621CA712447DA69328A5F5E112F5"/>
  </w:style>
  <w:style w:type="paragraph" w:customStyle="1" w:styleId="3792A2AD2A4345B3BDF93E93FC8B26BB">
    <w:name w:val="3792A2AD2A4345B3BDF93E93FC8B26BB"/>
  </w:style>
  <w:style w:type="paragraph" w:customStyle="1" w:styleId="D2EE045E4FDE431F87FC2703480EA660">
    <w:name w:val="D2EE045E4FDE431F87FC2703480EA660"/>
  </w:style>
  <w:style w:type="paragraph" w:customStyle="1" w:styleId="54D49EDE321B441DA2CA863A79FA8F87">
    <w:name w:val="54D49EDE321B441DA2CA863A79FA8F87"/>
  </w:style>
  <w:style w:type="paragraph" w:customStyle="1" w:styleId="97877657B2424F1B822B461DAD49B220">
    <w:name w:val="97877657B2424F1B822B461DAD49B220"/>
  </w:style>
  <w:style w:type="paragraph" w:customStyle="1" w:styleId="61CFFCF15282473791585969B8568AB2">
    <w:name w:val="61CFFCF15282473791585969B8568AB2"/>
  </w:style>
  <w:style w:type="paragraph" w:customStyle="1" w:styleId="CD45DF3C5164455FAD1BCE171633734A">
    <w:name w:val="CD45DF3C5164455FAD1BCE171633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D4CBB-5588-4E4D-9720-2BA94954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satisfaction survey (Red design).dotx</Template>
  <TotalTime>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 mining lab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Anna Marie Ramon</dc:creator>
  <cp:keywords/>
  <dc:description/>
  <cp:lastModifiedBy>Monika Gupta</cp:lastModifiedBy>
  <cp:revision>10</cp:revision>
  <cp:lastPrinted>2014-09-04T12:31:00Z</cp:lastPrinted>
  <dcterms:created xsi:type="dcterms:W3CDTF">2015-03-29T07:13:00Z</dcterms:created>
  <dcterms:modified xsi:type="dcterms:W3CDTF">2016-11-27T09:03:00Z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