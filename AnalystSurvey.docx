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6B1F93" w:rsidRPr="004169AE" w:rsidTr="002574D0">
        <w:trPr>
          <w:trHeight w:val="450"/>
        </w:trPr>
        <w:tc>
          <w:tcPr>
            <w:tcW w:w="4000" w:type="pct"/>
            <w:vAlign w:val="bottom"/>
          </w:tcPr>
          <w:sdt>
            <w:sdtPr>
              <w:rPr>
                <w:rFonts w:ascii="Lucida Sans" w:hAnsi="Lucida Sans"/>
                <w:color w:val="000000" w:themeColor="text1"/>
              </w:rPr>
              <w:alias w:val="Company Name"/>
              <w:tag w:val=""/>
              <w:id w:val="-886792623"/>
              <w:placeholder>
                <w:docPart w:val="704E9924DEF64AF6814695C89B9AC27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C36867" w:rsidRPr="004169AE" w:rsidRDefault="00796F93" w:rsidP="00167262">
                <w:pPr>
                  <w:pStyle w:val="Name"/>
                  <w:ind w:left="0" w:right="0"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t>Process Mining Lab</w:t>
                </w:r>
              </w:p>
            </w:sdtContent>
          </w:sdt>
        </w:tc>
        <w:tc>
          <w:tcPr>
            <w:tcW w:w="1000" w:type="pct"/>
            <w:vAlign w:val="center"/>
          </w:tcPr>
          <w:p w:rsidR="00C36867" w:rsidRPr="004169AE" w:rsidRDefault="00C36867">
            <w:pPr>
              <w:pStyle w:val="NoSpacing"/>
              <w:ind w:left="0" w:right="0"/>
              <w:jc w:val="center"/>
              <w:rPr>
                <w:rFonts w:ascii="Lucida Sans" w:hAnsi="Lucida Sans"/>
                <w:color w:val="000000" w:themeColor="text1"/>
              </w:rPr>
            </w:pPr>
          </w:p>
        </w:tc>
      </w:tr>
    </w:tbl>
    <w:p w:rsidR="00861231" w:rsidRPr="004169AE" w:rsidRDefault="00DA3730" w:rsidP="00BC2FB0">
      <w:pPr>
        <w:pStyle w:val="BodyText"/>
        <w:spacing w:before="0" w:after="0"/>
        <w:rPr>
          <w:rFonts w:ascii="Lucida Sans" w:hAnsi="Lucida Sans"/>
          <w:noProof/>
          <w:color w:val="000000" w:themeColor="text1"/>
        </w:rPr>
      </w:pPr>
      <w:sdt>
        <w:sdtPr>
          <w:rPr>
            <w:rFonts w:ascii="Lucida Sans" w:hAnsi="Lucida Sans"/>
            <w:color w:val="000000" w:themeColor="text1"/>
          </w:rPr>
          <w:alias w:val="Company Name"/>
          <w:tag w:val=""/>
          <w:id w:val="1389921849"/>
          <w:placeholder>
            <w:docPart w:val="704E9924DEF64AF6814695C89B9AC27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96F93" w:rsidRPr="004169AE">
            <w:rPr>
              <w:rFonts w:ascii="Lucida Sans" w:hAnsi="Lucida Sans"/>
              <w:color w:val="000000" w:themeColor="text1"/>
            </w:rPr>
            <w:t>Process M</w:t>
          </w:r>
          <w:r w:rsidR="00AD468A" w:rsidRPr="004169AE">
            <w:rPr>
              <w:rFonts w:ascii="Lucida Sans" w:hAnsi="Lucida Sans"/>
              <w:color w:val="000000" w:themeColor="text1"/>
            </w:rPr>
            <w:t xml:space="preserve">ining </w:t>
          </w:r>
          <w:r w:rsidR="00796F93" w:rsidRPr="004169AE">
            <w:rPr>
              <w:rFonts w:ascii="Lucida Sans" w:hAnsi="Lucida Sans"/>
              <w:color w:val="000000" w:themeColor="text1"/>
            </w:rPr>
            <w:t>Lab</w:t>
          </w:r>
        </w:sdtContent>
      </w:sdt>
      <w:r w:rsidR="00030945" w:rsidRPr="004169AE">
        <w:rPr>
          <w:rFonts w:ascii="Lucida Sans" w:hAnsi="Lucida Sans"/>
          <w:noProof/>
          <w:color w:val="000000" w:themeColor="text1"/>
        </w:rPr>
        <w:t xml:space="preserve"> </w:t>
      </w:r>
      <w:r w:rsidR="00030945" w:rsidRPr="004169AE">
        <w:rPr>
          <w:rFonts w:ascii="Lucida Sans" w:hAnsi="Lucida Sans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D23B94" wp14:editId="7A449912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6858000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85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867" w:rsidRDefault="00AD468A">
                            <w:pPr>
                              <w:pStyle w:val="Title"/>
                            </w:pPr>
                            <w:r>
                              <w:t xml:space="preserve">When </w:t>
                            </w:r>
                            <w:r w:rsidR="00275D8E">
                              <w:t>resolving an issue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596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540pt;z-index:-251657216;visibility:visible;mso-wrap-style:square;mso-width-percent:150;mso-height-percent: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C36867" w:rsidRDefault="00AD468A">
                      <w:pPr>
                        <w:pStyle w:val="Title"/>
                      </w:pPr>
                      <w:r>
                        <w:t xml:space="preserve">When </w:t>
                      </w:r>
                      <w:r w:rsidR="00275D8E">
                        <w:t>resolving an issue</w:t>
                      </w:r>
                      <w:r>
                        <w:t>…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30945" w:rsidRPr="004169AE">
        <w:rPr>
          <w:rFonts w:ascii="Lucida Sans" w:hAnsi="Lucida Sans"/>
          <w:noProof/>
          <w:color w:val="000000" w:themeColor="text1"/>
        </w:rPr>
        <w:t xml:space="preserve">requests your help. Please complete the following </w:t>
      </w:r>
      <w:r w:rsidR="00AD468A" w:rsidRPr="004169AE">
        <w:rPr>
          <w:rFonts w:ascii="Lucida Sans" w:hAnsi="Lucida Sans"/>
          <w:noProof/>
          <w:color w:val="000000" w:themeColor="text1"/>
        </w:rPr>
        <w:t>s</w:t>
      </w:r>
      <w:r w:rsidR="00030945" w:rsidRPr="004169AE">
        <w:rPr>
          <w:rFonts w:ascii="Lucida Sans" w:hAnsi="Lucida Sans"/>
          <w:noProof/>
          <w:color w:val="000000" w:themeColor="text1"/>
        </w:rPr>
        <w:t xml:space="preserve">urvey based on </w:t>
      </w:r>
      <w:r w:rsidR="00791FB1">
        <w:rPr>
          <w:rFonts w:ascii="Lucida Sans" w:hAnsi="Lucida Sans"/>
          <w:noProof/>
          <w:color w:val="000000" w:themeColor="text1"/>
        </w:rPr>
        <w:t>your valuable experience.</w:t>
      </w:r>
      <w:bookmarkStart w:id="0" w:name="_GoBack"/>
      <w:bookmarkEnd w:id="0"/>
    </w:p>
    <w:p w:rsidR="003211B9" w:rsidRPr="004169AE" w:rsidRDefault="00861231" w:rsidP="00861231">
      <w:pPr>
        <w:pStyle w:val="BodyText"/>
        <w:rPr>
          <w:rFonts w:ascii="Lucida Sans" w:hAnsi="Lucida Sans"/>
          <w:b/>
          <w:color w:val="000000" w:themeColor="text1"/>
        </w:rPr>
      </w:pPr>
      <w:r w:rsidRPr="004169AE">
        <w:rPr>
          <w:rFonts w:ascii="Lucida Sans" w:hAnsi="Lucida Sans"/>
          <w:b/>
          <w:color w:val="000000" w:themeColor="text1"/>
        </w:rPr>
        <w:t>THIS SURVEY IS ABOUT YOUR EXPERIENCE WITH CCD IN LAST 6 MONTHS.</w:t>
      </w:r>
    </w:p>
    <w:p w:rsidR="00861231" w:rsidRPr="004169AE" w:rsidRDefault="00861231" w:rsidP="00861231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color w:val="000000" w:themeColor="text1"/>
        </w:rPr>
        <w:t>For how many years have you been working as part of CCD team?</w:t>
      </w:r>
    </w:p>
    <w:tbl>
      <w:tblPr>
        <w:tblStyle w:val="SurveyTable"/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Survey"/>
      </w:tblPr>
      <w:tblGrid>
        <w:gridCol w:w="334"/>
        <w:gridCol w:w="1881"/>
        <w:gridCol w:w="335"/>
        <w:gridCol w:w="1881"/>
        <w:gridCol w:w="335"/>
        <w:gridCol w:w="1949"/>
        <w:gridCol w:w="337"/>
        <w:gridCol w:w="1948"/>
      </w:tblGrid>
      <w:tr w:rsidR="006B1F93" w:rsidRPr="004169AE" w:rsidTr="00FF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110824313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861231" w:rsidRPr="004169AE" w:rsidRDefault="00861231" w:rsidP="00FF2C81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861231" w:rsidRPr="004169AE" w:rsidRDefault="00861231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Less than 1 year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56997260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861231" w:rsidRPr="004169AE" w:rsidRDefault="00861231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861231" w:rsidRPr="004169AE" w:rsidRDefault="00861231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Up to 3 years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9082561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861231" w:rsidRPr="004169AE" w:rsidRDefault="00861231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83" w:type="pct"/>
          </w:tcPr>
          <w:p w:rsidR="00861231" w:rsidRPr="004169AE" w:rsidRDefault="00861231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Up to 5 years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194713961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7" w:type="pct"/>
              </w:tcPr>
              <w:p w:rsidR="00861231" w:rsidRPr="004169AE" w:rsidRDefault="00861231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082" w:type="pct"/>
          </w:tcPr>
          <w:p w:rsidR="00861231" w:rsidRPr="004169AE" w:rsidRDefault="00861231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More than 5 years</w:t>
            </w:r>
          </w:p>
        </w:tc>
      </w:tr>
    </w:tbl>
    <w:p w:rsidR="00D44F97" w:rsidRPr="004169AE" w:rsidRDefault="003211B9" w:rsidP="00D44F97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color w:val="000000" w:themeColor="text1"/>
        </w:rPr>
        <w:t>Please mention the domain for which you handle tickets</w:t>
      </w:r>
      <w:r w:rsidR="00624F4E" w:rsidRPr="004169AE">
        <w:rPr>
          <w:rFonts w:ascii="Lucida Sans" w:hAnsi="Lucida Sans"/>
          <w:color w:val="000000" w:themeColor="text1"/>
        </w:rPr>
        <w:t>:</w:t>
      </w:r>
      <w:r w:rsidRPr="004169AE">
        <w:rPr>
          <w:rFonts w:ascii="Lucida Sans" w:hAnsi="Lucida Sans"/>
          <w:color w:val="000000" w:themeColor="text1"/>
        </w:rPr>
        <w:t xml:space="preserve">  </w:t>
      </w:r>
      <w:r w:rsidR="00624F4E" w:rsidRPr="004169AE">
        <w:rPr>
          <w:rFonts w:ascii="Lucida Sans" w:hAnsi="Lucida Sans"/>
          <w:color w:val="000000" w:themeColor="text1"/>
        </w:rPr>
        <w:t>_________________</w:t>
      </w:r>
      <w:r w:rsidR="004E44D6" w:rsidRPr="004169AE">
        <w:rPr>
          <w:rFonts w:ascii="Lucida Sans" w:hAnsi="Lucida Sans"/>
          <w:color w:val="000000" w:themeColor="text1"/>
        </w:rPr>
        <w:t>_____________</w:t>
      </w:r>
    </w:p>
    <w:p w:rsidR="004E44D6" w:rsidRPr="004169AE" w:rsidRDefault="004E44D6" w:rsidP="004E44D6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color w:val="000000" w:themeColor="text1"/>
        </w:rPr>
        <w:t>Approximate number of tickets assigned to you every month: __________________________</w:t>
      </w:r>
    </w:p>
    <w:p w:rsidR="00C36867" w:rsidRPr="004169AE" w:rsidRDefault="004E44D6" w:rsidP="004E44D6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color w:val="000000" w:themeColor="text1"/>
        </w:rPr>
        <w:t xml:space="preserve"> </w:t>
      </w:r>
      <w:r w:rsidR="00275D8E" w:rsidRPr="004169AE">
        <w:rPr>
          <w:rFonts w:ascii="Lucida Sans" w:hAnsi="Lucida Sans"/>
          <w:color w:val="000000" w:themeColor="text1"/>
        </w:rPr>
        <w:t>For what percentage of</w:t>
      </w:r>
      <w:r w:rsidR="003A34D7" w:rsidRPr="004169AE">
        <w:rPr>
          <w:rFonts w:ascii="Lucida Sans" w:hAnsi="Lucida Sans"/>
          <w:color w:val="000000" w:themeColor="text1"/>
        </w:rPr>
        <w:t xml:space="preserve"> </w:t>
      </w:r>
      <w:r w:rsidR="00F40117" w:rsidRPr="004169AE">
        <w:rPr>
          <w:rFonts w:ascii="Lucida Sans" w:hAnsi="Lucida Sans"/>
          <w:color w:val="000000" w:themeColor="text1"/>
        </w:rPr>
        <w:t xml:space="preserve">all the </w:t>
      </w:r>
      <w:r w:rsidR="003A34D7" w:rsidRPr="004169AE">
        <w:rPr>
          <w:rFonts w:ascii="Lucida Sans" w:hAnsi="Lucida Sans"/>
          <w:color w:val="000000" w:themeColor="text1"/>
        </w:rPr>
        <w:t>CCD</w:t>
      </w:r>
      <w:r w:rsidR="008474BF" w:rsidRPr="004169AE">
        <w:rPr>
          <w:rFonts w:ascii="Lucida Sans" w:hAnsi="Lucida Sans"/>
          <w:color w:val="000000" w:themeColor="text1"/>
        </w:rPr>
        <w:t xml:space="preserve"> tickets</w:t>
      </w:r>
      <w:r w:rsidR="00F40117" w:rsidRPr="004169AE">
        <w:rPr>
          <w:rFonts w:ascii="Lucida Sans" w:hAnsi="Lucida Sans"/>
          <w:color w:val="000000" w:themeColor="text1"/>
        </w:rPr>
        <w:t>,</w:t>
      </w:r>
      <w:r w:rsidR="00275D8E" w:rsidRPr="004169AE">
        <w:rPr>
          <w:rFonts w:ascii="Lucida Sans" w:hAnsi="Lucida Sans"/>
          <w:color w:val="000000" w:themeColor="text1"/>
        </w:rPr>
        <w:t xml:space="preserve"> do you </w:t>
      </w:r>
      <w:r w:rsidR="00B97BF0" w:rsidRPr="004169AE">
        <w:rPr>
          <w:rFonts w:ascii="Lucida Sans" w:hAnsi="Lucida Sans"/>
          <w:color w:val="000000" w:themeColor="text1"/>
        </w:rPr>
        <w:t xml:space="preserve">need to </w:t>
      </w:r>
      <w:r w:rsidR="00275D8E" w:rsidRPr="004169AE">
        <w:rPr>
          <w:rFonts w:ascii="Lucida Sans" w:hAnsi="Lucida Sans"/>
          <w:color w:val="000000" w:themeColor="text1"/>
        </w:rPr>
        <w:t>ask for user inputs</w:t>
      </w:r>
      <w:r w:rsidR="00B97BF0" w:rsidRPr="004169AE">
        <w:rPr>
          <w:rFonts w:ascii="Lucida Sans" w:hAnsi="Lucida Sans"/>
          <w:color w:val="000000" w:themeColor="text1"/>
        </w:rPr>
        <w:t xml:space="preserve"> </w:t>
      </w:r>
      <w:r w:rsidR="00B97BF0" w:rsidRPr="004169AE">
        <w:rPr>
          <w:rFonts w:ascii="Lucida Sans" w:hAnsi="Lucida Sans"/>
          <w:b/>
          <w:color w:val="000000" w:themeColor="text1"/>
        </w:rPr>
        <w:t>at least once</w:t>
      </w:r>
      <w:r w:rsidR="00816E07" w:rsidRPr="004169AE">
        <w:rPr>
          <w:rFonts w:ascii="Lucida Sans" w:hAnsi="Lucida Sans"/>
          <w:b/>
          <w:color w:val="000000" w:themeColor="text1"/>
        </w:rPr>
        <w:t xml:space="preserve"> (once or more than once)</w:t>
      </w:r>
      <w:r w:rsidR="00275D8E" w:rsidRPr="004169AE">
        <w:rPr>
          <w:rFonts w:ascii="Lucida Sans" w:hAnsi="Lucida Sans"/>
          <w:color w:val="000000" w:themeColor="text1"/>
        </w:rPr>
        <w:t>?</w:t>
      </w:r>
    </w:p>
    <w:tbl>
      <w:tblPr>
        <w:tblStyle w:val="SurveyTable"/>
        <w:tblW w:w="0" w:type="auto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355"/>
        <w:gridCol w:w="1443"/>
        <w:gridCol w:w="357"/>
        <w:gridCol w:w="1441"/>
        <w:gridCol w:w="359"/>
        <w:gridCol w:w="1439"/>
        <w:gridCol w:w="361"/>
        <w:gridCol w:w="1437"/>
        <w:gridCol w:w="453"/>
        <w:gridCol w:w="1345"/>
      </w:tblGrid>
      <w:tr w:rsidR="006B1F93" w:rsidRPr="004169AE" w:rsidTr="00892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71870887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5" w:type="dxa"/>
              </w:tcPr>
              <w:p w:rsidR="00567D06" w:rsidRPr="004169AE" w:rsidRDefault="00567D06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43" w:type="dxa"/>
          </w:tcPr>
          <w:p w:rsidR="00567D06" w:rsidRPr="004169AE" w:rsidRDefault="00275D8E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0-20%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818184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7" w:type="dxa"/>
              </w:tcPr>
              <w:p w:rsidR="00567D06" w:rsidRPr="004169AE" w:rsidRDefault="00567D06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41" w:type="dxa"/>
          </w:tcPr>
          <w:p w:rsidR="00567D06" w:rsidRPr="004169AE" w:rsidRDefault="00275D8E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21-40%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-24202895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9" w:type="dxa"/>
              </w:tcPr>
              <w:p w:rsidR="00567D06" w:rsidRPr="004169AE" w:rsidRDefault="00892D78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39" w:type="dxa"/>
          </w:tcPr>
          <w:p w:rsidR="00567D06" w:rsidRPr="004169AE" w:rsidRDefault="00275D8E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41-60%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79918667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61" w:type="dxa"/>
              </w:tcPr>
              <w:p w:rsidR="00567D06" w:rsidRPr="004169AE" w:rsidRDefault="00892D78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37" w:type="dxa"/>
          </w:tcPr>
          <w:p w:rsidR="00567D06" w:rsidRPr="004169AE" w:rsidRDefault="00275D8E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61-80%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10269415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453" w:type="dxa"/>
              </w:tcPr>
              <w:p w:rsidR="00567D06" w:rsidRPr="004169AE" w:rsidRDefault="00892D78">
                <w:pPr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345" w:type="dxa"/>
          </w:tcPr>
          <w:p w:rsidR="00567D06" w:rsidRPr="004169AE" w:rsidRDefault="00275D8E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81-100%</w:t>
            </w:r>
          </w:p>
        </w:tc>
      </w:tr>
    </w:tbl>
    <w:p w:rsidR="00C36867" w:rsidRPr="004169AE" w:rsidRDefault="00B97BF0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color w:val="000000" w:themeColor="text1"/>
        </w:rPr>
        <w:t xml:space="preserve">For what percentage of </w:t>
      </w:r>
      <w:r w:rsidR="00F40117" w:rsidRPr="004169AE">
        <w:rPr>
          <w:rFonts w:ascii="Lucida Sans" w:hAnsi="Lucida Sans"/>
          <w:color w:val="000000" w:themeColor="text1"/>
        </w:rPr>
        <w:t xml:space="preserve">all the </w:t>
      </w:r>
      <w:r w:rsidRPr="004169AE">
        <w:rPr>
          <w:rFonts w:ascii="Lucida Sans" w:hAnsi="Lucida Sans"/>
          <w:color w:val="000000" w:themeColor="text1"/>
        </w:rPr>
        <w:t>CCD tickets</w:t>
      </w:r>
      <w:r w:rsidR="00F40117" w:rsidRPr="004169AE">
        <w:rPr>
          <w:rFonts w:ascii="Lucida Sans" w:hAnsi="Lucida Sans"/>
          <w:color w:val="000000" w:themeColor="text1"/>
        </w:rPr>
        <w:t>,</w:t>
      </w:r>
      <w:r w:rsidRPr="004169AE">
        <w:rPr>
          <w:rFonts w:ascii="Lucida Sans" w:hAnsi="Lucida Sans"/>
          <w:color w:val="000000" w:themeColor="text1"/>
        </w:rPr>
        <w:t xml:space="preserve"> do you need to ask for user inputs </w:t>
      </w:r>
      <w:r w:rsidRPr="004169AE">
        <w:rPr>
          <w:rFonts w:ascii="Lucida Sans" w:hAnsi="Lucida Sans"/>
          <w:b/>
          <w:color w:val="000000" w:themeColor="text1"/>
        </w:rPr>
        <w:t>more than once</w:t>
      </w:r>
      <w:r w:rsidRPr="004169AE">
        <w:rPr>
          <w:rFonts w:ascii="Lucida Sans" w:hAnsi="Lucida Sans"/>
          <w:color w:val="000000" w:themeColor="text1"/>
        </w:rPr>
        <w:t>?</w:t>
      </w:r>
    </w:p>
    <w:tbl>
      <w:tblPr>
        <w:tblStyle w:val="SurveyTable"/>
        <w:tblW w:w="0" w:type="auto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355"/>
        <w:gridCol w:w="1443"/>
        <w:gridCol w:w="357"/>
        <w:gridCol w:w="1441"/>
        <w:gridCol w:w="359"/>
        <w:gridCol w:w="1439"/>
        <w:gridCol w:w="361"/>
        <w:gridCol w:w="1437"/>
        <w:gridCol w:w="453"/>
        <w:gridCol w:w="1345"/>
      </w:tblGrid>
      <w:tr w:rsidR="006B1F93" w:rsidRPr="004169AE" w:rsidTr="00FF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Lucida Sans" w:hAnsi="Lucida Sans"/>
              <w:color w:val="000000" w:themeColor="text1"/>
            </w:rPr>
            <w:id w:val="153199596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5" w:type="dxa"/>
              </w:tcPr>
              <w:p w:rsidR="00B97BF0" w:rsidRPr="004169AE" w:rsidRDefault="00B97BF0" w:rsidP="00FF2C81">
                <w:pPr>
                  <w:pStyle w:val="Checkbox"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43" w:type="dxa"/>
          </w:tcPr>
          <w:p w:rsidR="00B97BF0" w:rsidRPr="004169AE" w:rsidRDefault="00B97BF0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0-20%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207168852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7" w:type="dxa"/>
              </w:tcPr>
              <w:p w:rsidR="00B97BF0" w:rsidRPr="004169AE" w:rsidRDefault="00B97BF0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41" w:type="dxa"/>
          </w:tcPr>
          <w:p w:rsidR="00B97BF0" w:rsidRPr="004169AE" w:rsidRDefault="00B97BF0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21-40%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65249445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9" w:type="dxa"/>
              </w:tcPr>
              <w:p w:rsidR="00B97BF0" w:rsidRPr="004169AE" w:rsidRDefault="00B97BF0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39" w:type="dxa"/>
          </w:tcPr>
          <w:p w:rsidR="00B97BF0" w:rsidRPr="004169AE" w:rsidRDefault="00B97BF0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41-60%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32340329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61" w:type="dxa"/>
              </w:tcPr>
              <w:p w:rsidR="00B97BF0" w:rsidRPr="004169AE" w:rsidRDefault="00B97BF0" w:rsidP="00FF2C81">
                <w:pPr>
                  <w:pStyle w:val="Checkbox"/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437" w:type="dxa"/>
          </w:tcPr>
          <w:p w:rsidR="00B97BF0" w:rsidRPr="004169AE" w:rsidRDefault="00B97BF0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61-80%</w:t>
            </w:r>
          </w:p>
        </w:tc>
        <w:sdt>
          <w:sdtPr>
            <w:rPr>
              <w:rFonts w:ascii="Lucida Sans" w:hAnsi="Lucida Sans"/>
              <w:color w:val="000000" w:themeColor="text1"/>
            </w:rPr>
            <w:id w:val="69265979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453" w:type="dxa"/>
              </w:tcPr>
              <w:p w:rsidR="00B97BF0" w:rsidRPr="004169AE" w:rsidRDefault="00B97BF0" w:rsidP="00FF2C81">
                <w:pPr>
                  <w:keepNext/>
                  <w:rPr>
                    <w:rFonts w:ascii="Lucida Sans" w:hAnsi="Lucida Sans"/>
                    <w:color w:val="000000" w:themeColor="text1"/>
                  </w:rPr>
                </w:pPr>
                <w:r w:rsidRPr="004169AE">
                  <w:rPr>
                    <w:rFonts w:ascii="Lucida Sans" w:hAnsi="Lucida Sans"/>
                    <w:color w:val="000000" w:themeColor="text1"/>
                  </w:rPr>
                  <w:sym w:font="Wingdings" w:char="F06F"/>
                </w:r>
              </w:p>
            </w:tc>
          </w:sdtContent>
        </w:sdt>
        <w:tc>
          <w:tcPr>
            <w:tcW w:w="1345" w:type="dxa"/>
          </w:tcPr>
          <w:p w:rsidR="00B97BF0" w:rsidRPr="004169AE" w:rsidRDefault="00B97BF0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81-100%</w:t>
            </w:r>
          </w:p>
        </w:tc>
      </w:tr>
    </w:tbl>
    <w:p w:rsidR="00C36867" w:rsidRPr="004169AE" w:rsidRDefault="00335254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12E91" wp14:editId="0C54413A">
                <wp:simplePos x="0" y="0"/>
                <wp:positionH relativeFrom="margin">
                  <wp:align>right</wp:align>
                </wp:positionH>
                <wp:positionV relativeFrom="paragraph">
                  <wp:posOffset>3439160</wp:posOffset>
                </wp:positionV>
                <wp:extent cx="914400" cy="200025"/>
                <wp:effectExtent l="0" t="19050" r="38100" b="476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00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0A85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0.8pt;margin-top:270.8pt;width:1in;height:15.7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" adj="19238" fillcolor="black [3213]" strokecolor="black [3213]" strokeweight="1pt">
                <w10:wrap anchorx="margin"/>
              </v:shape>
            </w:pict>
          </mc:Fallback>
        </mc:AlternateContent>
      </w:r>
      <w:r w:rsidR="00B97BF0" w:rsidRPr="004169AE">
        <w:rPr>
          <w:rFonts w:ascii="Lucida Sans" w:hAnsi="Lucida Sans"/>
          <w:color w:val="000000" w:themeColor="text1"/>
        </w:rPr>
        <w:t>B</w:t>
      </w:r>
      <w:r w:rsidR="002355A9" w:rsidRPr="004169AE">
        <w:rPr>
          <w:rFonts w:ascii="Lucida Sans" w:hAnsi="Lucida Sans"/>
          <w:color w:val="000000" w:themeColor="text1"/>
        </w:rPr>
        <w:t>elow is the</w:t>
      </w:r>
      <w:r w:rsidR="00BE7020" w:rsidRPr="004169AE">
        <w:rPr>
          <w:rFonts w:ascii="Lucida Sans" w:hAnsi="Lucida Sans"/>
          <w:color w:val="000000" w:themeColor="text1"/>
        </w:rPr>
        <w:t xml:space="preserve"> list of reasons to ask for </w:t>
      </w:r>
      <w:r w:rsidR="002355A9" w:rsidRPr="004169AE">
        <w:rPr>
          <w:rFonts w:ascii="Lucida Sans" w:hAnsi="Lucida Sans"/>
          <w:color w:val="000000" w:themeColor="text1"/>
        </w:rPr>
        <w:t xml:space="preserve">user inputs. </w:t>
      </w:r>
      <w:r w:rsidR="00526DAD" w:rsidRPr="004169AE">
        <w:rPr>
          <w:rFonts w:ascii="Lucida Sans" w:hAnsi="Lucida Sans"/>
          <w:color w:val="000000" w:themeColor="text1"/>
        </w:rPr>
        <w:t xml:space="preserve">                                                              </w:t>
      </w:r>
      <w:r w:rsidR="002355A9" w:rsidRPr="004169AE">
        <w:rPr>
          <w:rFonts w:ascii="Lucida Sans" w:hAnsi="Lucida Sans"/>
          <w:b/>
          <w:color w:val="000000" w:themeColor="text1"/>
        </w:rPr>
        <w:t>Please RANK</w:t>
      </w:r>
      <w:r w:rsidR="002355A9" w:rsidRPr="004169AE">
        <w:rPr>
          <w:rFonts w:ascii="Lucida Sans" w:hAnsi="Lucida Sans"/>
          <w:color w:val="000000" w:themeColor="text1"/>
        </w:rPr>
        <w:t xml:space="preserve"> </w:t>
      </w:r>
      <w:r w:rsidR="002355A9" w:rsidRPr="004169AE">
        <w:rPr>
          <w:rFonts w:ascii="Lucida Sans" w:hAnsi="Lucida Sans"/>
          <w:b/>
          <w:color w:val="000000" w:themeColor="text1"/>
        </w:rPr>
        <w:t>given reasons</w:t>
      </w:r>
      <w:r w:rsidR="00F72A40" w:rsidRPr="004169AE">
        <w:rPr>
          <w:rFonts w:ascii="Lucida Sans" w:hAnsi="Lucida Sans"/>
          <w:b/>
          <w:color w:val="000000" w:themeColor="text1"/>
        </w:rPr>
        <w:t xml:space="preserve"> in order of frequency</w:t>
      </w:r>
      <w:r w:rsidR="002355A9" w:rsidRPr="004169AE">
        <w:rPr>
          <w:rFonts w:ascii="Lucida Sans" w:hAnsi="Lucida Sans"/>
          <w:color w:val="000000" w:themeColor="text1"/>
        </w:rPr>
        <w:t xml:space="preserve"> from 1 to 5 where </w:t>
      </w:r>
      <w:r w:rsidR="002355A9" w:rsidRPr="004169AE">
        <w:rPr>
          <w:rFonts w:ascii="Lucida Sans" w:hAnsi="Lucida Sans"/>
          <w:b/>
          <w:color w:val="000000" w:themeColor="text1"/>
        </w:rPr>
        <w:t>1</w:t>
      </w:r>
      <w:r w:rsidR="002355A9" w:rsidRPr="004169AE">
        <w:rPr>
          <w:rFonts w:ascii="Lucida Sans" w:hAnsi="Lucida Sans"/>
          <w:color w:val="000000" w:themeColor="text1"/>
        </w:rPr>
        <w:t xml:space="preserve"> - </w:t>
      </w:r>
      <w:r w:rsidR="002355A9" w:rsidRPr="004169AE">
        <w:rPr>
          <w:rFonts w:ascii="Lucida Sans" w:hAnsi="Lucida Sans"/>
          <w:b/>
          <w:color w:val="000000" w:themeColor="text1"/>
        </w:rPr>
        <w:t xml:space="preserve">most frequent </w:t>
      </w:r>
      <w:r w:rsidR="006A49A5" w:rsidRPr="004169AE">
        <w:rPr>
          <w:rFonts w:ascii="Lucida Sans" w:hAnsi="Lucida Sans"/>
          <w:b/>
          <w:color w:val="000000" w:themeColor="text1"/>
        </w:rPr>
        <w:t xml:space="preserve">reason </w:t>
      </w:r>
      <w:r w:rsidR="002355A9" w:rsidRPr="004169AE">
        <w:rPr>
          <w:rFonts w:ascii="Lucida Sans" w:hAnsi="Lucida Sans"/>
          <w:color w:val="000000" w:themeColor="text1"/>
        </w:rPr>
        <w:t xml:space="preserve">and </w:t>
      </w:r>
      <w:r w:rsidR="002355A9" w:rsidRPr="004169AE">
        <w:rPr>
          <w:rFonts w:ascii="Lucida Sans" w:hAnsi="Lucida Sans"/>
          <w:b/>
          <w:color w:val="000000" w:themeColor="text1"/>
        </w:rPr>
        <w:t>5</w:t>
      </w:r>
      <w:r w:rsidR="002355A9" w:rsidRPr="004169AE">
        <w:rPr>
          <w:rFonts w:ascii="Lucida Sans" w:hAnsi="Lucida Sans"/>
          <w:color w:val="000000" w:themeColor="text1"/>
        </w:rPr>
        <w:t xml:space="preserve"> - </w:t>
      </w:r>
      <w:r w:rsidR="002355A9" w:rsidRPr="004169AE">
        <w:rPr>
          <w:rFonts w:ascii="Lucida Sans" w:hAnsi="Lucida Sans"/>
          <w:b/>
          <w:color w:val="000000" w:themeColor="text1"/>
        </w:rPr>
        <w:t>least frequent</w:t>
      </w:r>
      <w:r w:rsidR="006A49A5" w:rsidRPr="004169AE">
        <w:rPr>
          <w:rFonts w:ascii="Lucida Sans" w:hAnsi="Lucida Sans"/>
          <w:b/>
          <w:color w:val="000000" w:themeColor="text1"/>
        </w:rPr>
        <w:t xml:space="preserve"> reason</w:t>
      </w:r>
      <w:r w:rsidR="002355A9" w:rsidRPr="004169AE">
        <w:rPr>
          <w:rFonts w:ascii="Lucida Sans" w:hAnsi="Lucida Sans"/>
          <w:color w:val="000000" w:themeColor="text1"/>
        </w:rPr>
        <w:t>.</w:t>
      </w:r>
    </w:p>
    <w:tbl>
      <w:tblPr>
        <w:tblStyle w:val="SurveyTable"/>
        <w:tblW w:w="5091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Survey"/>
      </w:tblPr>
      <w:tblGrid>
        <w:gridCol w:w="150"/>
        <w:gridCol w:w="7955"/>
        <w:gridCol w:w="1250"/>
        <w:gridCol w:w="150"/>
      </w:tblGrid>
      <w:tr w:rsidR="006B1F93" w:rsidRPr="004169AE" w:rsidTr="0092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82" w:type="pct"/>
          </w:tcPr>
          <w:p w:rsidR="00F72A40" w:rsidRPr="004169AE" w:rsidRDefault="00F72A40" w:rsidP="000E71DA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430" w:type="pct"/>
          </w:tcPr>
          <w:p w:rsidR="00F72A40" w:rsidRPr="004169AE" w:rsidRDefault="002C1E2A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 xml:space="preserve">Incomplete </w:t>
            </w:r>
            <w:r w:rsidR="00F72A40" w:rsidRPr="004169AE">
              <w:rPr>
                <w:rFonts w:ascii="Lucida Sans" w:hAnsi="Lucida Sans"/>
                <w:color w:val="000000" w:themeColor="text1"/>
              </w:rPr>
              <w:t xml:space="preserve">information provided in the initial report </w:t>
            </w:r>
          </w:p>
        </w:tc>
        <w:tc>
          <w:tcPr>
            <w:tcW w:w="355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  <w:tc>
          <w:tcPr>
            <w:tcW w:w="133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</w:tc>
      </w:tr>
      <w:tr w:rsidR="006B1F93" w:rsidRPr="004169AE" w:rsidTr="00922AEB">
        <w:trPr>
          <w:trHeight w:val="360"/>
        </w:trPr>
        <w:tc>
          <w:tcPr>
            <w:tcW w:w="82" w:type="pct"/>
          </w:tcPr>
          <w:p w:rsidR="00F72A40" w:rsidRPr="004169AE" w:rsidRDefault="00F72A40" w:rsidP="000E71DA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430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Complex issue that required specific information</w:t>
            </w:r>
          </w:p>
        </w:tc>
        <w:tc>
          <w:tcPr>
            <w:tcW w:w="355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  <w:tc>
          <w:tcPr>
            <w:tcW w:w="133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</w:tc>
      </w:tr>
      <w:tr w:rsidR="006B1F93" w:rsidRPr="004169AE" w:rsidTr="00922AEB">
        <w:trPr>
          <w:trHeight w:val="360"/>
        </w:trPr>
        <w:tc>
          <w:tcPr>
            <w:tcW w:w="82" w:type="pct"/>
          </w:tcPr>
          <w:p w:rsidR="00F72A40" w:rsidRPr="004169AE" w:rsidRDefault="00F72A40" w:rsidP="000E71DA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430" w:type="pct"/>
          </w:tcPr>
          <w:p w:rsidR="00F72A40" w:rsidRPr="004169AE" w:rsidRDefault="00EB2CBD" w:rsidP="00FF4FCF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D</w:t>
            </w:r>
            <w:r w:rsidR="00F72A40" w:rsidRPr="004169AE">
              <w:rPr>
                <w:rFonts w:ascii="Lucida Sans" w:hAnsi="Lucida Sans"/>
                <w:color w:val="000000" w:themeColor="text1"/>
              </w:rPr>
              <w:t xml:space="preserve">ependency between user inputs thus, need to ask for inputs </w:t>
            </w:r>
            <w:r w:rsidR="00E306EA" w:rsidRPr="004169AE">
              <w:rPr>
                <w:rFonts w:ascii="Lucida Sans" w:hAnsi="Lucida Sans"/>
                <w:color w:val="000000" w:themeColor="text1"/>
              </w:rPr>
              <w:t xml:space="preserve">sequentially </w:t>
            </w:r>
            <w:r w:rsidR="00FF4FCF" w:rsidRPr="004169AE">
              <w:rPr>
                <w:rFonts w:ascii="Lucida Sans" w:hAnsi="Lucida Sans"/>
                <w:color w:val="000000" w:themeColor="text1"/>
              </w:rPr>
              <w:t>based on previous answer</w:t>
            </w:r>
          </w:p>
        </w:tc>
        <w:tc>
          <w:tcPr>
            <w:tcW w:w="355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  <w:tc>
          <w:tcPr>
            <w:tcW w:w="133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</w:tc>
      </w:tr>
      <w:tr w:rsidR="006B1F93" w:rsidRPr="004169AE" w:rsidTr="00922AEB">
        <w:trPr>
          <w:trHeight w:val="360"/>
        </w:trPr>
        <w:tc>
          <w:tcPr>
            <w:tcW w:w="82" w:type="pct"/>
          </w:tcPr>
          <w:p w:rsidR="00F72A40" w:rsidRPr="004169AE" w:rsidRDefault="00F72A40" w:rsidP="000E71DA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430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User provided wrong or unclear information</w:t>
            </w:r>
          </w:p>
        </w:tc>
        <w:tc>
          <w:tcPr>
            <w:tcW w:w="355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  <w:tc>
          <w:tcPr>
            <w:tcW w:w="133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</w:tc>
      </w:tr>
      <w:tr w:rsidR="006B1F93" w:rsidRPr="004169AE" w:rsidTr="00922AEB">
        <w:tc>
          <w:tcPr>
            <w:tcW w:w="82" w:type="pct"/>
          </w:tcPr>
          <w:p w:rsidR="00F72A40" w:rsidRPr="004169AE" w:rsidRDefault="00F72A40" w:rsidP="000E71DA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430" w:type="pct"/>
          </w:tcPr>
          <w:p w:rsidR="00F72A40" w:rsidRPr="004169AE" w:rsidRDefault="00F72A40" w:rsidP="00F72A40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Other:………………………………………………………………………………………………</w:t>
            </w:r>
          </w:p>
        </w:tc>
        <w:tc>
          <w:tcPr>
            <w:tcW w:w="355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  <w:p w:rsidR="00D53480" w:rsidRPr="004169AE" w:rsidRDefault="00D5348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  <w:p w:rsidR="00D53480" w:rsidRPr="004169AE" w:rsidRDefault="00D5348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  <w:p w:rsidR="00D53480" w:rsidRPr="004169AE" w:rsidRDefault="00D5348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  <w:p w:rsidR="00D53480" w:rsidRPr="004169AE" w:rsidRDefault="00D53480" w:rsidP="000E71DA">
            <w:pPr>
              <w:keepNext/>
              <w:rPr>
                <w:rFonts w:ascii="Lucida Sans" w:hAnsi="Lucida Sans"/>
                <w:b/>
                <w:color w:val="000000" w:themeColor="text1"/>
                <w:sz w:val="52"/>
                <w:szCs w:val="52"/>
              </w:rPr>
            </w:pPr>
            <w:r w:rsidRPr="004169AE">
              <w:rPr>
                <w:rFonts w:ascii="Lucida Sans" w:hAnsi="Lucida Sans"/>
                <w:b/>
                <w:color w:val="000000" w:themeColor="text1"/>
                <w:sz w:val="52"/>
                <w:szCs w:val="52"/>
              </w:rPr>
              <w:t>PTO</w:t>
            </w:r>
          </w:p>
        </w:tc>
        <w:tc>
          <w:tcPr>
            <w:tcW w:w="133" w:type="pct"/>
          </w:tcPr>
          <w:p w:rsidR="00F72A40" w:rsidRPr="004169AE" w:rsidRDefault="00F72A40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  <w:p w:rsidR="0049676A" w:rsidRPr="004169AE" w:rsidRDefault="0049676A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  <w:p w:rsidR="0049676A" w:rsidRPr="004169AE" w:rsidRDefault="0049676A" w:rsidP="000E71DA">
            <w:pPr>
              <w:keepNext/>
              <w:rPr>
                <w:rFonts w:ascii="Lucida Sans" w:hAnsi="Lucida Sans"/>
                <w:color w:val="000000" w:themeColor="text1"/>
              </w:rPr>
            </w:pPr>
          </w:p>
        </w:tc>
      </w:tr>
    </w:tbl>
    <w:p w:rsidR="00BE7020" w:rsidRPr="004169AE" w:rsidRDefault="00BC2FB0" w:rsidP="0049676A">
      <w:pPr>
        <w:pStyle w:val="Heading2"/>
        <w:rPr>
          <w:rFonts w:ascii="Lucida Sans" w:hAnsi="Lucida Sans"/>
          <w:color w:val="000000" w:themeColor="text1"/>
        </w:rPr>
      </w:pPr>
      <w:r w:rsidRPr="004169AE">
        <w:rPr>
          <w:rFonts w:ascii="Lucida Sans" w:hAnsi="Lucida Sans"/>
          <w:color w:val="000000" w:themeColor="text1"/>
        </w:rPr>
        <w:lastRenderedPageBreak/>
        <w:t>Following are the ways to</w:t>
      </w:r>
      <w:r w:rsidR="00BE7020" w:rsidRPr="004169AE">
        <w:rPr>
          <w:rFonts w:ascii="Lucida Sans" w:hAnsi="Lucida Sans"/>
          <w:color w:val="000000" w:themeColor="text1"/>
        </w:rPr>
        <w:t xml:space="preserve"> proceed when user input</w:t>
      </w:r>
      <w:r w:rsidR="00C00493" w:rsidRPr="004169AE">
        <w:rPr>
          <w:rFonts w:ascii="Lucida Sans" w:hAnsi="Lucida Sans"/>
          <w:color w:val="000000" w:themeColor="text1"/>
        </w:rPr>
        <w:t xml:space="preserve"> is required to resolve any ticket</w:t>
      </w:r>
      <w:r w:rsidRPr="004169AE">
        <w:rPr>
          <w:rFonts w:ascii="Lucida Sans" w:hAnsi="Lucida Sans"/>
          <w:color w:val="000000" w:themeColor="text1"/>
        </w:rPr>
        <w:t xml:space="preserve">. </w:t>
      </w:r>
      <w:r w:rsidRPr="004169AE">
        <w:rPr>
          <w:rFonts w:ascii="Lucida Sans" w:hAnsi="Lucida Sans"/>
          <w:b/>
          <w:color w:val="000000" w:themeColor="text1"/>
        </w:rPr>
        <w:t>Please RANK</w:t>
      </w:r>
      <w:r w:rsidRPr="004169AE">
        <w:rPr>
          <w:rFonts w:ascii="Lucida Sans" w:hAnsi="Lucida Sans"/>
          <w:color w:val="000000" w:themeColor="text1"/>
        </w:rPr>
        <w:t xml:space="preserve"> </w:t>
      </w:r>
      <w:r w:rsidRPr="004169AE">
        <w:rPr>
          <w:rFonts w:ascii="Lucida Sans" w:hAnsi="Lucida Sans"/>
          <w:b/>
          <w:color w:val="000000" w:themeColor="text1"/>
        </w:rPr>
        <w:t>given scenarios in order of frequency</w:t>
      </w:r>
      <w:r w:rsidRPr="004169AE">
        <w:rPr>
          <w:rFonts w:ascii="Lucida Sans" w:hAnsi="Lucida Sans"/>
          <w:color w:val="000000" w:themeColor="text1"/>
        </w:rPr>
        <w:t xml:space="preserve"> from 1 to 5 where </w:t>
      </w:r>
      <w:r w:rsidRPr="004169AE">
        <w:rPr>
          <w:rFonts w:ascii="Lucida Sans" w:hAnsi="Lucida Sans"/>
          <w:b/>
          <w:color w:val="000000" w:themeColor="text1"/>
        </w:rPr>
        <w:t>1</w:t>
      </w:r>
      <w:r w:rsidRPr="004169AE">
        <w:rPr>
          <w:rFonts w:ascii="Lucida Sans" w:hAnsi="Lucida Sans"/>
          <w:color w:val="000000" w:themeColor="text1"/>
        </w:rPr>
        <w:t xml:space="preserve"> - </w:t>
      </w:r>
      <w:r w:rsidRPr="004169AE">
        <w:rPr>
          <w:rFonts w:ascii="Lucida Sans" w:hAnsi="Lucida Sans"/>
          <w:b/>
          <w:color w:val="000000" w:themeColor="text1"/>
        </w:rPr>
        <w:t xml:space="preserve">most frequent scenario </w:t>
      </w:r>
      <w:r w:rsidRPr="004169AE">
        <w:rPr>
          <w:rFonts w:ascii="Lucida Sans" w:hAnsi="Lucida Sans"/>
          <w:color w:val="000000" w:themeColor="text1"/>
        </w:rPr>
        <w:t xml:space="preserve">and </w:t>
      </w:r>
      <w:r w:rsidRPr="004169AE">
        <w:rPr>
          <w:rFonts w:ascii="Lucida Sans" w:hAnsi="Lucida Sans"/>
          <w:b/>
          <w:color w:val="000000" w:themeColor="text1"/>
        </w:rPr>
        <w:t>5</w:t>
      </w:r>
      <w:r w:rsidRPr="004169AE">
        <w:rPr>
          <w:rFonts w:ascii="Lucida Sans" w:hAnsi="Lucida Sans"/>
          <w:color w:val="000000" w:themeColor="text1"/>
        </w:rPr>
        <w:t xml:space="preserve"> - </w:t>
      </w:r>
      <w:r w:rsidRPr="004169AE">
        <w:rPr>
          <w:rFonts w:ascii="Lucida Sans" w:hAnsi="Lucida Sans"/>
          <w:b/>
          <w:color w:val="000000" w:themeColor="text1"/>
        </w:rPr>
        <w:t>least frequent scenario</w:t>
      </w:r>
      <w:r w:rsidRPr="004169AE">
        <w:rPr>
          <w:rFonts w:ascii="Lucida Sans" w:hAnsi="Lucida Sans"/>
          <w:color w:val="000000" w:themeColor="text1"/>
        </w:rPr>
        <w:t>.</w:t>
      </w:r>
    </w:p>
    <w:tbl>
      <w:tblPr>
        <w:tblStyle w:val="SurveyTable"/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Survey"/>
      </w:tblPr>
      <w:tblGrid>
        <w:gridCol w:w="150"/>
        <w:gridCol w:w="8130"/>
        <w:gridCol w:w="720"/>
      </w:tblGrid>
      <w:tr w:rsidR="006B1F93" w:rsidRPr="004169AE" w:rsidTr="0092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83" w:type="pct"/>
          </w:tcPr>
          <w:p w:rsidR="00922AEB" w:rsidRPr="004169AE" w:rsidRDefault="00922AEB" w:rsidP="00FF2C81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517" w:type="pct"/>
          </w:tcPr>
          <w:p w:rsidR="00922AEB" w:rsidRPr="004169AE" w:rsidRDefault="00922AEB" w:rsidP="00922AEB">
            <w:pPr>
              <w:keepNext/>
              <w:tabs>
                <w:tab w:val="right" w:pos="8487"/>
              </w:tabs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Mark it as Awaiting User Input and wait for user to provide inputs</w:t>
            </w:r>
            <w:r w:rsidRPr="004169AE">
              <w:rPr>
                <w:rFonts w:ascii="Lucida Sans" w:hAnsi="Lucida Sans"/>
                <w:color w:val="000000" w:themeColor="text1"/>
              </w:rPr>
              <w:tab/>
              <w:t xml:space="preserve">   </w:t>
            </w:r>
          </w:p>
        </w:tc>
        <w:tc>
          <w:tcPr>
            <w:tcW w:w="400" w:type="pct"/>
          </w:tcPr>
          <w:p w:rsidR="00922AEB" w:rsidRPr="004169AE" w:rsidRDefault="00922AEB" w:rsidP="00922AEB">
            <w:pPr>
              <w:keepNext/>
              <w:tabs>
                <w:tab w:val="right" w:pos="8487"/>
              </w:tabs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</w:tr>
      <w:tr w:rsidR="006B1F93" w:rsidRPr="004169AE" w:rsidTr="00922AEB">
        <w:trPr>
          <w:trHeight w:val="360"/>
        </w:trPr>
        <w:tc>
          <w:tcPr>
            <w:tcW w:w="83" w:type="pct"/>
          </w:tcPr>
          <w:p w:rsidR="00922AEB" w:rsidRPr="004169AE" w:rsidRDefault="00922AEB" w:rsidP="00FF2C81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517" w:type="pct"/>
          </w:tcPr>
          <w:p w:rsidR="00922AEB" w:rsidRPr="004169AE" w:rsidRDefault="00922AEB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Prefer to call or ping user to get the required inputs in first go itself</w:t>
            </w:r>
          </w:p>
        </w:tc>
        <w:tc>
          <w:tcPr>
            <w:tcW w:w="400" w:type="pct"/>
          </w:tcPr>
          <w:p w:rsidR="00922AEB" w:rsidRPr="004169AE" w:rsidRDefault="00922AEB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</w:tr>
      <w:tr w:rsidR="006B1F93" w:rsidRPr="004169AE" w:rsidTr="00922AEB">
        <w:trPr>
          <w:trHeight w:val="360"/>
        </w:trPr>
        <w:tc>
          <w:tcPr>
            <w:tcW w:w="83" w:type="pct"/>
          </w:tcPr>
          <w:p w:rsidR="00922AEB" w:rsidRPr="004169AE" w:rsidRDefault="00922AEB" w:rsidP="007D6C73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517" w:type="pct"/>
          </w:tcPr>
          <w:p w:rsidR="00922AEB" w:rsidRPr="004169AE" w:rsidRDefault="00922AEB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 xml:space="preserve">Prefer to call or ping user to get inputs only if I have already asked for inputs multiple times </w:t>
            </w:r>
          </w:p>
        </w:tc>
        <w:tc>
          <w:tcPr>
            <w:tcW w:w="400" w:type="pct"/>
          </w:tcPr>
          <w:p w:rsidR="00922AEB" w:rsidRPr="004169AE" w:rsidRDefault="00922AEB" w:rsidP="00FF2C81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</w:tr>
      <w:tr w:rsidR="006B1F93" w:rsidRPr="004169AE" w:rsidTr="00922AEB">
        <w:trPr>
          <w:trHeight w:val="360"/>
        </w:trPr>
        <w:tc>
          <w:tcPr>
            <w:tcW w:w="83" w:type="pct"/>
          </w:tcPr>
          <w:p w:rsidR="00922AEB" w:rsidRPr="004169AE" w:rsidRDefault="00922AEB" w:rsidP="007D6C73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517" w:type="pct"/>
          </w:tcPr>
          <w:p w:rsidR="00922AEB" w:rsidRPr="004169AE" w:rsidRDefault="00922AEB" w:rsidP="007D6C73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Email reporter if he/she is onsite or if user doesn’t provide inputs on time</w:t>
            </w:r>
          </w:p>
        </w:tc>
        <w:tc>
          <w:tcPr>
            <w:tcW w:w="400" w:type="pct"/>
          </w:tcPr>
          <w:p w:rsidR="00922AEB" w:rsidRPr="004169AE" w:rsidRDefault="00922AEB" w:rsidP="007D6C73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</w:tr>
      <w:tr w:rsidR="006B1F93" w:rsidRPr="004169AE" w:rsidTr="00922AEB">
        <w:tc>
          <w:tcPr>
            <w:tcW w:w="83" w:type="pct"/>
          </w:tcPr>
          <w:p w:rsidR="00922AEB" w:rsidRPr="004169AE" w:rsidRDefault="00922AEB" w:rsidP="007D6C73">
            <w:pPr>
              <w:pStyle w:val="Checkbox"/>
              <w:rPr>
                <w:rFonts w:ascii="Lucida Sans" w:hAnsi="Lucida Sans"/>
                <w:color w:val="000000" w:themeColor="text1"/>
              </w:rPr>
            </w:pPr>
          </w:p>
        </w:tc>
        <w:tc>
          <w:tcPr>
            <w:tcW w:w="4517" w:type="pct"/>
          </w:tcPr>
          <w:p w:rsidR="00922AEB" w:rsidRPr="004169AE" w:rsidRDefault="00922AEB" w:rsidP="00922AEB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Other: ………………………………………………………………………………………</w:t>
            </w:r>
          </w:p>
        </w:tc>
        <w:tc>
          <w:tcPr>
            <w:tcW w:w="400" w:type="pct"/>
          </w:tcPr>
          <w:p w:rsidR="00922AEB" w:rsidRPr="004169AE" w:rsidRDefault="00922AEB" w:rsidP="007D6C73">
            <w:pPr>
              <w:keepNext/>
              <w:rPr>
                <w:rFonts w:ascii="Lucida Sans" w:hAnsi="Lucida Sans"/>
                <w:color w:val="000000" w:themeColor="text1"/>
              </w:rPr>
            </w:pPr>
            <w:r w:rsidRPr="004169AE">
              <w:rPr>
                <w:rFonts w:ascii="Lucida Sans" w:hAnsi="Lucida Sans"/>
                <w:color w:val="000000" w:themeColor="text1"/>
              </w:rPr>
              <w:t>#......</w:t>
            </w:r>
          </w:p>
        </w:tc>
      </w:tr>
    </w:tbl>
    <w:p w:rsidR="00C36867" w:rsidRPr="004169AE" w:rsidRDefault="00C36867" w:rsidP="00732521">
      <w:pPr>
        <w:pStyle w:val="Heading2"/>
        <w:numPr>
          <w:ilvl w:val="0"/>
          <w:numId w:val="0"/>
        </w:numPr>
        <w:rPr>
          <w:rFonts w:ascii="Lucida Sans" w:hAnsi="Lucida Sans"/>
          <w:color w:val="000000" w:themeColor="text1"/>
        </w:rPr>
      </w:pPr>
    </w:p>
    <w:sectPr w:rsidR="00C36867" w:rsidRPr="004169AE">
      <w:footerReference w:type="default" r:id="rId10"/>
      <w:pgSz w:w="12240" w:h="15840" w:code="1"/>
      <w:pgMar w:top="1080" w:right="1224" w:bottom="108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730" w:rsidRDefault="00DA3730">
      <w:pPr>
        <w:spacing w:after="0" w:line="240" w:lineRule="auto"/>
      </w:pPr>
      <w:r>
        <w:separator/>
      </w:r>
    </w:p>
  </w:endnote>
  <w:endnote w:type="continuationSeparator" w:id="0">
    <w:p w:rsidR="00DA3730" w:rsidRDefault="00DA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867" w:rsidRDefault="0003094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30"/>
                            <w:gridCol w:w="1160"/>
                          </w:tblGrid>
                          <w:tr w:rsidR="00C36867" w:rsidTr="0064267D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  <w:bottom w:val="single" w:sz="2" w:space="0" w:color="F24F4F" w:themeColor="accent1"/>
                                </w:tcBorders>
                              </w:tcPr>
                              <w:p w:rsidR="00C36867" w:rsidRDefault="001F4078">
                                <w:pPr>
                                  <w:pStyle w:val="Footer"/>
                                </w:pPr>
                                <w:r>
                                  <w:t>Survey September 2014.</w:t>
                                </w:r>
                                <w:r w:rsidR="0064267D">
                                  <w:t xml:space="preserve">                                                                           </w:t>
                                </w: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  <w:bottom w:val="single" w:sz="2" w:space="0" w:color="F24F4F" w:themeColor="accent1"/>
                                </w:tcBorders>
                              </w:tcPr>
                              <w:p w:rsidR="00C36867" w:rsidRDefault="00030945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791FB1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4267D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64267D" w:rsidRPr="0064267D" w:rsidRDefault="0064267D">
                                <w:pPr>
                                  <w:pStyle w:val="Footer"/>
                                  <w:rPr>
                                    <w:b/>
                                    <w:i w:val="0"/>
                                  </w:rPr>
                                </w:pPr>
                                <w:r w:rsidRPr="0064267D">
                                  <w:rPr>
                                    <w:b/>
                                    <w:i w:val="0"/>
                                  </w:rPr>
                                  <w:t xml:space="preserve">                                                                                                                                                                   </w:t>
                                </w:r>
                                <w:r w:rsidR="00E556D7">
                                  <w:rPr>
                                    <w:b/>
                                    <w:i w:val="0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64267D" w:rsidRDefault="0064267D">
                                <w:pPr>
                                  <w:pStyle w:val="Footer"/>
                                  <w:jc w:val="right"/>
                                </w:pPr>
                              </w:p>
                            </w:tc>
                          </w:tr>
                        </w:tbl>
                        <w:p w:rsidR="00C36867" w:rsidRDefault="00C36867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30"/>
                      <w:gridCol w:w="1160"/>
                    </w:tblGrid>
                    <w:tr w:rsidR="00C36867" w:rsidTr="0064267D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  <w:bottom w:val="single" w:sz="2" w:space="0" w:color="F24F4F" w:themeColor="accent1"/>
                          </w:tcBorders>
                        </w:tcPr>
                        <w:p w:rsidR="00C36867" w:rsidRDefault="001F4078">
                          <w:pPr>
                            <w:pStyle w:val="Footer"/>
                          </w:pPr>
                          <w:r>
                            <w:t>Survey September 2014.</w:t>
                          </w:r>
                          <w:r w:rsidR="0064267D">
                            <w:t xml:space="preserve">                                                                           </w:t>
                          </w: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  <w:bottom w:val="single" w:sz="2" w:space="0" w:color="F24F4F" w:themeColor="accent1"/>
                          </w:tcBorders>
                        </w:tcPr>
                        <w:p w:rsidR="00C36867" w:rsidRDefault="00030945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91FB1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  <w:tr w:rsidR="0064267D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64267D" w:rsidRPr="0064267D" w:rsidRDefault="0064267D">
                          <w:pPr>
                            <w:pStyle w:val="Footer"/>
                            <w:rPr>
                              <w:b/>
                              <w:i w:val="0"/>
                            </w:rPr>
                          </w:pPr>
                          <w:r w:rsidRPr="0064267D">
                            <w:rPr>
                              <w:b/>
                              <w:i w:val="0"/>
                            </w:rPr>
                            <w:t xml:space="preserve">                                                                                                                                                                   </w:t>
                          </w:r>
                          <w:r w:rsidR="00E556D7">
                            <w:rPr>
                              <w:b/>
                              <w:i w:val="0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64267D" w:rsidRDefault="0064267D">
                          <w:pPr>
                            <w:pStyle w:val="Footer"/>
                            <w:jc w:val="right"/>
                          </w:pPr>
                        </w:p>
                      </w:tc>
                    </w:tr>
                  </w:tbl>
                  <w:p w:rsidR="00C36867" w:rsidRDefault="00C36867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730" w:rsidRDefault="00DA3730">
      <w:pPr>
        <w:spacing w:after="0" w:line="240" w:lineRule="auto"/>
      </w:pPr>
      <w:r>
        <w:separator/>
      </w:r>
    </w:p>
  </w:footnote>
  <w:footnote w:type="continuationSeparator" w:id="0">
    <w:p w:rsidR="00DA3730" w:rsidRDefault="00DA3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BEA6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95FF9"/>
    <w:multiLevelType w:val="multilevel"/>
    <w:tmpl w:val="FE6AD4D6"/>
    <w:styleLink w:val="Survey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5">
    <w:nsid w:val="5399570B"/>
    <w:multiLevelType w:val="multilevel"/>
    <w:tmpl w:val="FE6AD4D6"/>
    <w:numStyleLink w:val="Survey"/>
  </w:abstractNum>
  <w:abstractNum w:abstractNumId="6">
    <w:nsid w:val="5D8460BC"/>
    <w:multiLevelType w:val="multilevel"/>
    <w:tmpl w:val="E40EAB4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7">
    <w:nsid w:val="7203369B"/>
    <w:multiLevelType w:val="multilevel"/>
    <w:tmpl w:val="FE6AD4D6"/>
    <w:numStyleLink w:val="Survey"/>
  </w:abstractNum>
  <w:abstractNum w:abstractNumId="8">
    <w:nsid w:val="7C84209B"/>
    <w:multiLevelType w:val="hybridMultilevel"/>
    <w:tmpl w:val="A5DE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8A"/>
    <w:rsid w:val="00030945"/>
    <w:rsid w:val="000324F3"/>
    <w:rsid w:val="000A6ABF"/>
    <w:rsid w:val="000E71DA"/>
    <w:rsid w:val="00124E9A"/>
    <w:rsid w:val="00167262"/>
    <w:rsid w:val="001C4A55"/>
    <w:rsid w:val="001C5AB2"/>
    <w:rsid w:val="001F4078"/>
    <w:rsid w:val="002013A4"/>
    <w:rsid w:val="00223CCD"/>
    <w:rsid w:val="002355A9"/>
    <w:rsid w:val="002574D0"/>
    <w:rsid w:val="00273717"/>
    <w:rsid w:val="00275D8E"/>
    <w:rsid w:val="002B1B91"/>
    <w:rsid w:val="002C09A6"/>
    <w:rsid w:val="002C1E2A"/>
    <w:rsid w:val="00301FD3"/>
    <w:rsid w:val="003211B9"/>
    <w:rsid w:val="00335254"/>
    <w:rsid w:val="003417F0"/>
    <w:rsid w:val="003A34D7"/>
    <w:rsid w:val="003F69C4"/>
    <w:rsid w:val="004169AE"/>
    <w:rsid w:val="0049676A"/>
    <w:rsid w:val="004B6C7B"/>
    <w:rsid w:val="004D0DEA"/>
    <w:rsid w:val="004E44D6"/>
    <w:rsid w:val="00526DAD"/>
    <w:rsid w:val="00567D06"/>
    <w:rsid w:val="005966A4"/>
    <w:rsid w:val="005C087C"/>
    <w:rsid w:val="005D01D3"/>
    <w:rsid w:val="005D4FDC"/>
    <w:rsid w:val="00624F4E"/>
    <w:rsid w:val="00626D4F"/>
    <w:rsid w:val="0064267D"/>
    <w:rsid w:val="006548D0"/>
    <w:rsid w:val="00691071"/>
    <w:rsid w:val="006969D1"/>
    <w:rsid w:val="006A49A5"/>
    <w:rsid w:val="006B1F93"/>
    <w:rsid w:val="006D55FB"/>
    <w:rsid w:val="00732521"/>
    <w:rsid w:val="00742FAB"/>
    <w:rsid w:val="00791FB1"/>
    <w:rsid w:val="00796F93"/>
    <w:rsid w:val="007D6C73"/>
    <w:rsid w:val="007E57D9"/>
    <w:rsid w:val="00814B02"/>
    <w:rsid w:val="00816E07"/>
    <w:rsid w:val="00830D10"/>
    <w:rsid w:val="008367A9"/>
    <w:rsid w:val="00837CE3"/>
    <w:rsid w:val="00845FF8"/>
    <w:rsid w:val="008474BF"/>
    <w:rsid w:val="00861231"/>
    <w:rsid w:val="00892D78"/>
    <w:rsid w:val="008A3169"/>
    <w:rsid w:val="008B3B93"/>
    <w:rsid w:val="008C5123"/>
    <w:rsid w:val="00922AEB"/>
    <w:rsid w:val="0098039F"/>
    <w:rsid w:val="00987965"/>
    <w:rsid w:val="00990DA1"/>
    <w:rsid w:val="009A7BB9"/>
    <w:rsid w:val="00A374B9"/>
    <w:rsid w:val="00AD468A"/>
    <w:rsid w:val="00B35D0B"/>
    <w:rsid w:val="00B71CE9"/>
    <w:rsid w:val="00B82C6C"/>
    <w:rsid w:val="00B835A4"/>
    <w:rsid w:val="00B9477E"/>
    <w:rsid w:val="00B97BF0"/>
    <w:rsid w:val="00BC2FB0"/>
    <w:rsid w:val="00BD06D3"/>
    <w:rsid w:val="00BD1B96"/>
    <w:rsid w:val="00BE7020"/>
    <w:rsid w:val="00C00493"/>
    <w:rsid w:val="00C36867"/>
    <w:rsid w:val="00CA0180"/>
    <w:rsid w:val="00CB19FB"/>
    <w:rsid w:val="00CB6BCD"/>
    <w:rsid w:val="00CD3632"/>
    <w:rsid w:val="00D07DF4"/>
    <w:rsid w:val="00D26A7F"/>
    <w:rsid w:val="00D372A9"/>
    <w:rsid w:val="00D44F97"/>
    <w:rsid w:val="00D53480"/>
    <w:rsid w:val="00D55D77"/>
    <w:rsid w:val="00DA3730"/>
    <w:rsid w:val="00E10295"/>
    <w:rsid w:val="00E26B34"/>
    <w:rsid w:val="00E306EA"/>
    <w:rsid w:val="00E4071C"/>
    <w:rsid w:val="00E556D7"/>
    <w:rsid w:val="00E7701F"/>
    <w:rsid w:val="00EB2CBD"/>
    <w:rsid w:val="00F33BAE"/>
    <w:rsid w:val="00F40117"/>
    <w:rsid w:val="00F72A40"/>
    <w:rsid w:val="00FC7DBE"/>
    <w:rsid w:val="00FF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FBAFDD-722A-4EB4-8A76-A41DDFAE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numPr>
        <w:numId w:val="9"/>
      </w:numPr>
      <w:spacing w:before="480" w:after="12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numPr>
        <w:ilvl w:val="1"/>
        <w:numId w:val="9"/>
      </w:numPr>
      <w:spacing w:before="360" w:after="12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numPr>
        <w:ilvl w:val="2"/>
        <w:numId w:val="9"/>
      </w:numPr>
      <w:spacing w:before="240" w:after="120"/>
      <w:outlineLvl w:val="2"/>
    </w:pPr>
    <w:rPr>
      <w:color w:val="F24F4F" w:themeColor="accent1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4"/>
    <w:rPr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4"/>
    <w:rPr>
      <w:color w:val="F24F4F" w:themeColor="accent1"/>
      <w:sz w:val="16"/>
      <w:szCs w:val="16"/>
    </w:rPr>
  </w:style>
  <w:style w:type="paragraph" w:customStyle="1" w:styleId="Checkbox">
    <w:name w:val="Checkbox"/>
    <w:basedOn w:val="Normal"/>
    <w:link w:val="CheckboxChar"/>
    <w:uiPriority w:val="5"/>
    <w:qFormat/>
    <w:pPr>
      <w:spacing w:after="80" w:line="240" w:lineRule="auto"/>
    </w:pPr>
    <w:rPr>
      <w:color w:val="F24F4F" w:themeColor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3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3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CheckboxChar">
    <w:name w:val="Checkbox Char"/>
    <w:basedOn w:val="DefaultParagraphFont"/>
    <w:link w:val="Checkbox"/>
    <w:uiPriority w:val="5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Ind w:w="0" w:type="dxa"/>
      <w:tblBorders>
        <w:top w:val="single" w:sz="4" w:space="0" w:color="BCB8AC" w:themeColor="text2" w:themeTint="66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cPr>
        <w:tcMar>
          <w:top w:w="144" w:type="dxa"/>
          <w:left w:w="0" w:type="nil"/>
          <w:bottom w:w="0" w:type="nil"/>
          <w:right w:w="0" w:type="nil"/>
        </w:tcMar>
      </w:tcPr>
    </w:tblStylePr>
  </w:style>
  <w:style w:type="paragraph" w:styleId="Closing">
    <w:name w:val="Closing"/>
    <w:basedOn w:val="Normal"/>
    <w:next w:val="Normal"/>
    <w:link w:val="ClosingChar"/>
    <w:uiPriority w:val="99"/>
    <w:unhideWhenUsed/>
    <w:qFormat/>
    <w:pPr>
      <w:spacing w:before="960"/>
    </w:pPr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BodyText">
    <w:name w:val="Body Text"/>
    <w:basedOn w:val="Normal"/>
    <w:link w:val="BodyTextChar"/>
    <w:uiPriority w:val="3"/>
    <w:unhideWhenUsed/>
    <w:qFormat/>
    <w:pPr>
      <w:spacing w:before="320"/>
    </w:pPr>
  </w:style>
  <w:style w:type="character" w:customStyle="1" w:styleId="BodyTextChar">
    <w:name w:val="Body Text Char"/>
    <w:basedOn w:val="DefaultParagraphFont"/>
    <w:link w:val="BodyText"/>
    <w:uiPriority w:val="3"/>
  </w:style>
  <w:style w:type="character" w:customStyle="1" w:styleId="Heading4Char">
    <w:name w:val="Heading 4 Char"/>
    <w:basedOn w:val="DefaultParagraphFont"/>
    <w:link w:val="Heading4"/>
    <w:uiPriority w:val="4"/>
    <w:semiHidden/>
    <w:rPr>
      <w:rFonts w:asciiTheme="majorHAnsi" w:eastAsiaTheme="majorEastAsia" w:hAnsiTheme="majorHAnsi" w:cstheme="majorBidi"/>
      <w:sz w:val="16"/>
      <w:szCs w:val="16"/>
    </w:rPr>
  </w:style>
  <w:style w:type="numbering" w:customStyle="1" w:styleId="Survey">
    <w:name w:val="Survey"/>
    <w:uiPriority w:val="99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otte_521642\AppData\Roaming\Microsoft\Templates\Customer%20satisfaction%20survey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4E9924DEF64AF6814695C89B9AC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3C6C5-1D50-4877-836F-256000A71137}"/>
      </w:docPartPr>
      <w:docPartBody>
        <w:p w:rsidR="00016626" w:rsidRDefault="001D5175">
          <w:pPr>
            <w:pStyle w:val="704E9924DEF64AF6814695C89B9AC27C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75"/>
    <w:rsid w:val="00016626"/>
    <w:rsid w:val="001D5175"/>
    <w:rsid w:val="001E5B7B"/>
    <w:rsid w:val="0040059C"/>
    <w:rsid w:val="008E3B06"/>
    <w:rsid w:val="00C21136"/>
    <w:rsid w:val="00DD6E28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E9924DEF64AF6814695C89B9AC27C">
    <w:name w:val="704E9924DEF64AF6814695C89B9AC27C"/>
  </w:style>
  <w:style w:type="paragraph" w:customStyle="1" w:styleId="CD1A621CA712447DA69328A5F5E112F5">
    <w:name w:val="CD1A621CA712447DA69328A5F5E112F5"/>
  </w:style>
  <w:style w:type="paragraph" w:customStyle="1" w:styleId="3792A2AD2A4345B3BDF93E93FC8B26BB">
    <w:name w:val="3792A2AD2A4345B3BDF93E93FC8B26BB"/>
  </w:style>
  <w:style w:type="paragraph" w:customStyle="1" w:styleId="D2EE045E4FDE431F87FC2703480EA660">
    <w:name w:val="D2EE045E4FDE431F87FC2703480EA660"/>
  </w:style>
  <w:style w:type="paragraph" w:customStyle="1" w:styleId="54D49EDE321B441DA2CA863A79FA8F87">
    <w:name w:val="54D49EDE321B441DA2CA863A79FA8F87"/>
  </w:style>
  <w:style w:type="paragraph" w:customStyle="1" w:styleId="97877657B2424F1B822B461DAD49B220">
    <w:name w:val="97877657B2424F1B822B461DAD49B220"/>
  </w:style>
  <w:style w:type="paragraph" w:customStyle="1" w:styleId="61CFFCF15282473791585969B8568AB2">
    <w:name w:val="61CFFCF15282473791585969B8568AB2"/>
  </w:style>
  <w:style w:type="paragraph" w:customStyle="1" w:styleId="CD45DF3C5164455FAD1BCE171633734A">
    <w:name w:val="CD45DF3C5164455FAD1BCE1716337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AFF37-4CEB-4B34-9C0C-C4B058A06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66685-499D-4D95-AB7E-AEA9A105F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satisfaction survey (Red design).dotx</Template>
  <TotalTime>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Process Mining Lab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Anna Marie Ramon</dc:creator>
  <cp:keywords/>
  <dc:description/>
  <cp:lastModifiedBy>Monika Gupta</cp:lastModifiedBy>
  <cp:revision>4</cp:revision>
  <cp:lastPrinted>2014-09-09T08:35:00Z</cp:lastPrinted>
  <dcterms:created xsi:type="dcterms:W3CDTF">2015-03-29T07:14:00Z</dcterms:created>
  <dcterms:modified xsi:type="dcterms:W3CDTF">2015-03-29T07:34:00Z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TC039823609991</vt:lpwstr>
  </property>
</Properties>
</file>